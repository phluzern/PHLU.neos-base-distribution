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E537C3" w14:textId="77777777" w:rsidR="00246626" w:rsidRDefault="00246626" w:rsidP="00825F54">
      <w:pPr>
        <w:pStyle w:val="Standardgross"/>
        <w:spacing w:before="480"/>
      </w:pPr>
    </w:p>
    <w:sdt>
      <w:sdtPr>
        <w:rPr>
          <w:sz w:val="20"/>
        </w:rPr>
        <w:id w:val="1665824501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26992150" w14:textId="77777777" w:rsidR="00403777" w:rsidRDefault="00851008" w:rsidP="00825F54">
          <w:pPr>
            <w:pStyle w:val="Standardgross"/>
            <w:spacing w:before="480"/>
          </w:pPr>
          <w:r>
            <w:rPr>
              <w:noProof/>
              <w:lang w:val="de-DE" w:eastAsia="de-DE"/>
            </w:rPr>
            <w:drawing>
              <wp:anchor distT="0" distB="0" distL="114300" distR="114300" simplePos="0" relativeHeight="251654144" behindDoc="0" locked="0" layoutInCell="1" allowOverlap="0" wp14:anchorId="51E07D64" wp14:editId="2C37550C">
                <wp:simplePos x="0" y="0"/>
                <wp:positionH relativeFrom="leftMargin">
                  <wp:posOffset>419100</wp:posOffset>
                </wp:positionH>
                <wp:positionV relativeFrom="page">
                  <wp:posOffset>1695450</wp:posOffset>
                </wp:positionV>
                <wp:extent cx="6695440" cy="3347720"/>
                <wp:effectExtent l="0" t="0" r="0" b="5080"/>
                <wp:wrapTopAndBottom/>
                <wp:docPr id="2" name="Bi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95440" cy="3347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9548C">
            <w:rPr>
              <w:noProof/>
              <w:lang w:val="de-DE" w:eastAsia="de-DE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61C68087" wp14:editId="173DACB6">
                    <wp:simplePos x="0" y="0"/>
                    <wp:positionH relativeFrom="leftMargin">
                      <wp:posOffset>-421005</wp:posOffset>
                    </wp:positionH>
                    <wp:positionV relativeFrom="page">
                      <wp:posOffset>2534920</wp:posOffset>
                    </wp:positionV>
                    <wp:extent cx="3355200" cy="1674000"/>
                    <wp:effectExtent l="2223" t="0" r="317" b="318"/>
                    <wp:wrapNone/>
                    <wp:docPr id="10" name="Gleichschenkliges Dreieck 1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rot="5400000">
                              <a:off x="0" y="0"/>
                              <a:ext cx="3355200" cy="1674000"/>
                            </a:xfrm>
                            <a:prstGeom prst="triangle">
                              <a:avLst/>
                            </a:prstGeom>
                            <a:ln w="9525"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1BAA6DC" id="_x0000_t5" coordsize="21600,21600" o:spt="5" adj="10800" path="m@0,0l0,21600,21600,21600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Gleichschenkliges Dreieck 10" o:spid="_x0000_s1026" type="#_x0000_t5" style="position:absolute;margin-left:-33.15pt;margin-top:199.6pt;width:264.2pt;height:131.8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page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" fillcolor="#9b7534 [3204]" stroked="f">
                    <w10:wrap anchorx="margin" anchory="page"/>
                  </v:shape>
                </w:pict>
              </mc:Fallback>
            </mc:AlternateContent>
          </w:r>
          <w:sdt>
            <w:sdtPr>
              <w:id w:val="1513944641"/>
              <w:picture/>
            </w:sdtPr>
            <w:sdtEndPr/>
            <w:sdtContent/>
          </w:sdt>
          <w:sdt>
            <w:sdtPr>
              <w:alias w:val="Bereich"/>
              <w:tag w:val="Bereich"/>
              <w:id w:val="1955441970"/>
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Bereich[1]" w:storeItemID="{4180112F-3430-42BE-9F21-2B1D25933A8E}"/>
              <w:comboBox w:lastValue="Verwaltung">
                <w:listItem w:value="[Bereich]"/>
              </w:comboBox>
            </w:sdtPr>
            <w:sdtEndPr/>
            <w:sdtContent>
              <w:r w:rsidR="003D024C">
                <w:rPr>
                  <w:lang w:val="de-DE"/>
                </w:rPr>
                <w:t>Verwaltung</w:t>
              </w:r>
            </w:sdtContent>
          </w:sdt>
          <w:r w:rsidR="003D51CA">
            <w:t xml:space="preserve"> </w:t>
          </w:r>
          <w:r w:rsidR="003D51CA">
            <w:rPr>
              <w:rFonts w:cstheme="minorHAnsi"/>
            </w:rPr>
            <w:t>–</w:t>
          </w:r>
          <w:r w:rsidR="003D51CA">
            <w:t xml:space="preserve"> </w:t>
          </w:r>
          <w:sdt>
            <w:sdtPr>
              <w:alias w:val="Organisationseinheit/Funktion"/>
              <w:tag w:val="Organisationseinheit"/>
              <w:id w:val="-807934904"/>
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Organisationseinheit[1]" w:storeItemID="{4180112F-3430-42BE-9F21-2B1D25933A8E}"/>
              <w:text/>
            </w:sdtPr>
            <w:sdtEndPr/>
            <w:sdtContent>
              <w:r w:rsidR="003D024C">
                <w:rPr>
                  <w:lang w:val="de-DE"/>
                </w:rPr>
                <w:t>ICT</w:t>
              </w:r>
            </w:sdtContent>
          </w:sdt>
        </w:p>
        <w:p w14:paraId="5B9FBBFF" w14:textId="5726A4BE" w:rsidR="00403777" w:rsidRPr="002D0513" w:rsidRDefault="008D07C4" w:rsidP="00090FD4">
          <w:pPr>
            <w:pStyle w:val="Titelgross"/>
            <w:tabs>
              <w:tab w:val="left" w:pos="3564"/>
            </w:tabs>
            <w:spacing w:before="794"/>
            <w:rPr>
              <w:lang w:val="de-DE"/>
            </w:rPr>
          </w:pPr>
          <w:sdt>
            <w:sdtPr>
              <w:rPr>
                <w:lang w:val="de-DE"/>
              </w:rPr>
              <w:alias w:val="Titel"/>
              <w:tag w:val=""/>
              <w:id w:val="1517266976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proofErr w:type="spellStart"/>
              <w:r w:rsidR="003D024C">
                <w:rPr>
                  <w:lang w:val="de-DE"/>
                </w:rPr>
                <w:t>Neos</w:t>
              </w:r>
              <w:proofErr w:type="spellEnd"/>
              <w:r w:rsidR="003D024C">
                <w:rPr>
                  <w:lang w:val="de-DE"/>
                </w:rPr>
                <w:t xml:space="preserve"> Backend</w:t>
              </w:r>
            </w:sdtContent>
          </w:sdt>
        </w:p>
        <w:p w14:paraId="19FC1FD9" w14:textId="1FD2DBA1" w:rsidR="00403777" w:rsidRDefault="008D07C4" w:rsidP="00DF07CE">
          <w:pPr>
            <w:pStyle w:val="Untertitelgross"/>
          </w:pPr>
          <w:sdt>
            <w:sdtPr>
              <w:alias w:val="Untertitel"/>
              <w:tag w:val="Untertitel"/>
              <w:id w:val="460856639"/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 w:multiLine="1"/>
            </w:sdtPr>
            <w:sdtEndPr/>
            <w:sdtContent>
              <w:r w:rsidR="003D024C">
                <w:rPr>
                  <w:lang w:val="de-DE"/>
                </w:rPr>
                <w:t>Leitfaden für Editoren</w:t>
              </w:r>
            </w:sdtContent>
          </w:sdt>
        </w:p>
        <w:p w14:paraId="785E851F" w14:textId="77777777" w:rsidR="002E553F" w:rsidRDefault="002F4E57">
          <w:pPr>
            <w:sectPr w:rsidR="002E553F" w:rsidSect="0089238F">
              <w:headerReference w:type="default" r:id="rId12"/>
              <w:footerReference w:type="default" r:id="rId13"/>
              <w:headerReference w:type="first" r:id="rId14"/>
              <w:pgSz w:w="11906" w:h="16838" w:code="9"/>
              <w:pgMar w:top="1701" w:right="794" w:bottom="1418" w:left="1418" w:header="624" w:footer="624" w:gutter="0"/>
              <w:pgNumType w:start="1"/>
              <w:cols w:space="708"/>
              <w:titlePg/>
              <w:docGrid w:linePitch="360"/>
            </w:sectPr>
          </w:pPr>
          <w:r>
            <w:rPr>
              <w:noProof/>
              <w:lang w:val="de-DE" w:eastAsia="de-DE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4178AA6" wp14:editId="062ED58E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10031095</wp:posOffset>
                    </wp:positionV>
                    <wp:extent cx="1494000" cy="266400"/>
                    <wp:effectExtent l="0" t="0" r="11430" b="635"/>
                    <wp:wrapSquare wrapText="bothSides"/>
                    <wp:docPr id="13" name="Textfeld 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494000" cy="266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BFB4B9" w14:textId="77777777" w:rsidR="003B719C" w:rsidRPr="00A5253A" w:rsidRDefault="008D07C4" w:rsidP="00A5253A">
                                <w:pPr>
                                  <w:pStyle w:val="Claim"/>
                                  <w:rPr>
                                    <w:rStyle w:val="Link"/>
                                    <w:color w:val="9B7534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rStyle w:val="Link"/>
                                      <w:color w:val="9B7534" w:themeColor="accent1"/>
                                    </w:rPr>
                                    <w:alias w:val="Claim"/>
                                    <w:tag w:val="Slogan"/>
                                    <w:id w:val="-81926265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Slogan[1]" w:storeItemID="{4180112F-3430-42BE-9F21-2B1D25933A8E}"/>
                                    <w:comboBox w:lastValue="weiterwissen">
                                      <w:listItem w:value="[Claim]"/>
                                    </w:comboBox>
                                  </w:sdtPr>
                                  <w:sdtEndPr>
                                    <w:rPr>
                                      <w:rStyle w:val="Link"/>
                                    </w:rPr>
                                  </w:sdtEndPr>
                                  <w:sdtContent>
                                    <w:r w:rsidR="003B719C">
                                      <w:rPr>
                                        <w:rStyle w:val="Link"/>
                                        <w:color w:val="9B7534" w:themeColor="accent1"/>
                                      </w:rPr>
                                      <w:t>weiterwissen</w:t>
                                    </w:r>
                                  </w:sdtContent>
                                </w:sdt>
                                <w:r w:rsidR="003B719C" w:rsidRPr="00A5253A">
                                  <w:rPr>
                                    <w:rStyle w:val="Link"/>
                                    <w:color w:val="9B7534" w:themeColor="accent1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178AA6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feld 13" o:spid="_x0000_s1026" type="#_x0000_t202" style="position:absolute;margin-left:66.45pt;margin-top:789.85pt;width:117.65pt;height:21pt;z-index:251662336;visibility:visible;mso-wrap-style:non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" filled="f" stroked="f" strokeweight=".5pt">
                    <v:textbox inset="0,0,0,0">
                      <w:txbxContent>
                        <w:p w14:paraId="12BFB4B9" w14:textId="77777777" w:rsidR="003B719C" w:rsidRPr="00A5253A" w:rsidRDefault="008D07C4" w:rsidP="00A5253A">
                          <w:pPr>
                            <w:pStyle w:val="Claim"/>
                            <w:rPr>
                              <w:rStyle w:val="Link"/>
                              <w:color w:val="9B7534" w:themeColor="accent1"/>
                            </w:rPr>
                          </w:pPr>
                          <w:sdt>
                            <w:sdtPr>
                              <w:rPr>
                                <w:rStyle w:val="Link"/>
                                <w:color w:val="9B7534" w:themeColor="accent1"/>
                              </w:rPr>
                              <w:alias w:val="Claim"/>
                              <w:tag w:val="Slogan"/>
                              <w:id w:val="-81926265"/>
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Slogan[1]" w:storeItemID="{4180112F-3430-42BE-9F21-2B1D25933A8E}"/>
                              <w:comboBox w:lastValue="weiterwissen">
                                <w:listItem w:value="[Claim]"/>
                              </w:comboBox>
                            </w:sdtPr>
                            <w:sdtEndPr>
                              <w:rPr>
                                <w:rStyle w:val="Link"/>
                              </w:rPr>
                            </w:sdtEndPr>
                            <w:sdtContent>
                              <w:r w:rsidR="003B719C">
                                <w:rPr>
                                  <w:rStyle w:val="Link"/>
                                  <w:color w:val="9B7534" w:themeColor="accent1"/>
                                </w:rPr>
                                <w:t>weiterwissen</w:t>
                              </w:r>
                            </w:sdtContent>
                          </w:sdt>
                          <w:r w:rsidR="003B719C" w:rsidRPr="00A5253A">
                            <w:rPr>
                              <w:rStyle w:val="Link"/>
                              <w:color w:val="9B7534" w:themeColor="accent1"/>
                            </w:rPr>
                            <w:t>.</w:t>
                          </w:r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</w:p>
        <w:tbl>
          <w:tblPr>
            <w:tblStyle w:val="Tabellenraster"/>
            <w:tblW w:w="0" w:type="auto"/>
            <w:tblBorders>
              <w:left w:val="none" w:sz="0" w:space="0" w:color="auto"/>
              <w:right w:val="none" w:sz="0" w:space="0" w:color="auto"/>
              <w:insideH w:val="dotted" w:sz="4" w:space="0" w:color="BFBFBF" w:themeColor="background1" w:themeShade="BF"/>
              <w:insideV w:val="none" w:sz="0" w:space="0" w:color="auto"/>
            </w:tblBorders>
            <w:tblLook w:val="01E0" w:firstRow="1" w:lastRow="1" w:firstColumn="1" w:lastColumn="1" w:noHBand="0" w:noVBand="0"/>
          </w:tblPr>
          <w:tblGrid>
            <w:gridCol w:w="1030"/>
            <w:gridCol w:w="1216"/>
            <w:gridCol w:w="2301"/>
            <w:gridCol w:w="5363"/>
          </w:tblGrid>
          <w:tr w:rsidR="00173CA3" w:rsidRPr="00022FE9" w14:paraId="1205E0A8" w14:textId="77777777" w:rsidTr="00A43C22">
            <w:tc>
              <w:tcPr>
                <w:tcW w:w="9834" w:type="dxa"/>
                <w:gridSpan w:val="4"/>
                <w:tcBorders>
                  <w:top w:val="nil"/>
                  <w:bottom w:val="single" w:sz="4" w:space="0" w:color="BFBFBF" w:themeColor="background1" w:themeShade="BF"/>
                </w:tcBorders>
              </w:tcPr>
              <w:p w14:paraId="5D25E66E" w14:textId="77777777" w:rsidR="00173CA3" w:rsidRPr="00022FE9" w:rsidRDefault="00173CA3" w:rsidP="00A43C22">
                <w:r w:rsidRPr="00022FE9">
                  <w:rPr>
                    <w:b/>
                  </w:rPr>
                  <w:lastRenderedPageBreak/>
                  <w:t>Änderungskontrolle</w:t>
                </w:r>
              </w:p>
            </w:tc>
          </w:tr>
          <w:tr w:rsidR="00173CA3" w:rsidRPr="00022FE9" w14:paraId="61A96BB8" w14:textId="77777777" w:rsidTr="00A43C22">
            <w:tc>
              <w:tcPr>
                <w:tcW w:w="895" w:type="dxa"/>
                <w:tcBorders>
                  <w:top w:val="single" w:sz="4" w:space="0" w:color="BFBFBF" w:themeColor="background1" w:themeShade="BF"/>
                  <w:bottom w:val="single" w:sz="4" w:space="0" w:color="BFBFBF" w:themeColor="background1" w:themeShade="BF"/>
                </w:tcBorders>
              </w:tcPr>
              <w:p w14:paraId="06884694" w14:textId="77777777" w:rsidR="00173CA3" w:rsidRPr="00022FE9" w:rsidRDefault="00173CA3" w:rsidP="00A43C22">
                <w:r w:rsidRPr="00022FE9">
                  <w:t>Version</w:t>
                </w:r>
              </w:p>
            </w:tc>
            <w:tc>
              <w:tcPr>
                <w:tcW w:w="1217" w:type="dxa"/>
                <w:tcBorders>
                  <w:top w:val="single" w:sz="4" w:space="0" w:color="BFBFBF" w:themeColor="background1" w:themeShade="BF"/>
                  <w:bottom w:val="single" w:sz="4" w:space="0" w:color="BFBFBF" w:themeColor="background1" w:themeShade="BF"/>
                </w:tcBorders>
              </w:tcPr>
              <w:p w14:paraId="3508626D" w14:textId="77777777" w:rsidR="00173CA3" w:rsidRPr="00022FE9" w:rsidRDefault="00173CA3" w:rsidP="00A43C22">
                <w:r w:rsidRPr="00022FE9">
                  <w:t>Datum</w:t>
                </w:r>
              </w:p>
            </w:tc>
            <w:tc>
              <w:tcPr>
                <w:tcW w:w="2316" w:type="dxa"/>
                <w:tcBorders>
                  <w:top w:val="single" w:sz="4" w:space="0" w:color="BFBFBF" w:themeColor="background1" w:themeShade="BF"/>
                  <w:bottom w:val="single" w:sz="4" w:space="0" w:color="BFBFBF" w:themeColor="background1" w:themeShade="BF"/>
                </w:tcBorders>
              </w:tcPr>
              <w:p w14:paraId="1DB4AE17" w14:textId="77777777" w:rsidR="00173CA3" w:rsidRPr="00022FE9" w:rsidRDefault="00173CA3" w:rsidP="00A43C22">
                <w:r w:rsidRPr="00022FE9">
                  <w:t>Visum</w:t>
                </w:r>
              </w:p>
            </w:tc>
            <w:tc>
              <w:tcPr>
                <w:tcW w:w="5406" w:type="dxa"/>
                <w:tcBorders>
                  <w:top w:val="single" w:sz="4" w:space="0" w:color="BFBFBF" w:themeColor="background1" w:themeShade="BF"/>
                  <w:bottom w:val="single" w:sz="4" w:space="0" w:color="BFBFBF" w:themeColor="background1" w:themeShade="BF"/>
                </w:tcBorders>
              </w:tcPr>
              <w:p w14:paraId="37876E90" w14:textId="77777777" w:rsidR="00173CA3" w:rsidRPr="00022FE9" w:rsidRDefault="00173CA3" w:rsidP="00A43C22">
                <w:r w:rsidRPr="00022FE9">
                  <w:t>Bemerkung zur Art der Änderung</w:t>
                </w:r>
              </w:p>
            </w:tc>
          </w:tr>
          <w:tr w:rsidR="00173CA3" w:rsidRPr="00022FE9" w14:paraId="3694B6A9" w14:textId="77777777" w:rsidTr="00A43C22">
            <w:tc>
              <w:tcPr>
                <w:tcW w:w="895" w:type="dxa"/>
                <w:tcBorders>
                  <w:top w:val="single" w:sz="4" w:space="0" w:color="BFBFBF" w:themeColor="background1" w:themeShade="BF"/>
                </w:tcBorders>
              </w:tcPr>
              <w:p w14:paraId="3B9650C7" w14:textId="34CFDD35" w:rsidR="00173CA3" w:rsidRPr="00022FE9" w:rsidRDefault="002D0513" w:rsidP="00A43C22">
                <w:r>
                  <w:t>1.0</w:t>
                </w:r>
              </w:p>
            </w:tc>
            <w:tc>
              <w:tcPr>
                <w:tcW w:w="1217" w:type="dxa"/>
                <w:tcBorders>
                  <w:top w:val="single" w:sz="4" w:space="0" w:color="BFBFBF" w:themeColor="background1" w:themeShade="BF"/>
                </w:tcBorders>
              </w:tcPr>
              <w:p w14:paraId="10A5C175" w14:textId="3247B04B" w:rsidR="00173CA3" w:rsidRPr="00022FE9" w:rsidRDefault="002D0513" w:rsidP="002D0513">
                <w:r>
                  <w:t>21</w:t>
                </w:r>
                <w:r w:rsidR="00CC0D59">
                  <w:t>.</w:t>
                </w:r>
                <w:r>
                  <w:t>09</w:t>
                </w:r>
                <w:r w:rsidR="00CC0D59">
                  <w:t>.17</w:t>
                </w:r>
              </w:p>
            </w:tc>
            <w:tc>
              <w:tcPr>
                <w:tcW w:w="2316" w:type="dxa"/>
                <w:tcBorders>
                  <w:top w:val="single" w:sz="4" w:space="0" w:color="BFBFBF" w:themeColor="background1" w:themeShade="BF"/>
                </w:tcBorders>
              </w:tcPr>
              <w:p w14:paraId="41FB4CD7" w14:textId="3E42AD41" w:rsidR="00173CA3" w:rsidRPr="00022FE9" w:rsidRDefault="002D0513" w:rsidP="00A43C22">
                <w:proofErr w:type="spellStart"/>
                <w:r>
                  <w:t>fea</w:t>
                </w:r>
                <w:proofErr w:type="spellEnd"/>
              </w:p>
            </w:tc>
            <w:tc>
              <w:tcPr>
                <w:tcW w:w="5406" w:type="dxa"/>
                <w:tcBorders>
                  <w:top w:val="single" w:sz="4" w:space="0" w:color="BFBFBF" w:themeColor="background1" w:themeShade="BF"/>
                </w:tcBorders>
              </w:tcPr>
              <w:p w14:paraId="60BFBBCE" w14:textId="128174F2" w:rsidR="00173CA3" w:rsidRPr="00022FE9" w:rsidRDefault="002D0513" w:rsidP="00A43C22">
                <w:r>
                  <w:t>Erstellt</w:t>
                </w:r>
              </w:p>
            </w:tc>
          </w:tr>
          <w:tr w:rsidR="00173CA3" w:rsidRPr="00022FE9" w14:paraId="5D4FD967" w14:textId="77777777" w:rsidTr="00A43C22">
            <w:tc>
              <w:tcPr>
                <w:tcW w:w="895" w:type="dxa"/>
              </w:tcPr>
              <w:p w14:paraId="538F005F" w14:textId="77777777" w:rsidR="00173CA3" w:rsidRPr="00022FE9" w:rsidRDefault="00173CA3" w:rsidP="00A43C22">
                <w:r w:rsidRPr="00022FE9">
                  <w:fldChar w:fldCharType="begin">
                    <w:ffData>
                      <w:name w:val="Text59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1217" w:type="dxa"/>
              </w:tcPr>
              <w:p w14:paraId="300E2D48" w14:textId="77777777" w:rsidR="00173CA3" w:rsidRPr="00022FE9" w:rsidRDefault="00173CA3" w:rsidP="00A43C22">
                <w:r w:rsidRPr="00022FE9">
                  <w:fldChar w:fldCharType="begin">
                    <w:ffData>
                      <w:name w:val="Text60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2316" w:type="dxa"/>
              </w:tcPr>
              <w:p w14:paraId="2AEBE4CC" w14:textId="77777777" w:rsidR="00173CA3" w:rsidRPr="00022FE9" w:rsidRDefault="00173CA3" w:rsidP="00A43C22">
                <w:r w:rsidRPr="00022FE9">
                  <w:fldChar w:fldCharType="begin">
                    <w:ffData>
                      <w:name w:val="Text61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5406" w:type="dxa"/>
              </w:tcPr>
              <w:p w14:paraId="36B51E15" w14:textId="77777777" w:rsidR="00173CA3" w:rsidRPr="00022FE9" w:rsidRDefault="00173CA3" w:rsidP="00A43C22">
                <w:r w:rsidRPr="00022FE9">
                  <w:fldChar w:fldCharType="begin">
                    <w:ffData>
                      <w:name w:val="Text62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</w:tr>
          <w:tr w:rsidR="00173CA3" w:rsidRPr="00022FE9" w14:paraId="54177129" w14:textId="77777777" w:rsidTr="00A43C22">
            <w:tc>
              <w:tcPr>
                <w:tcW w:w="895" w:type="dxa"/>
              </w:tcPr>
              <w:p w14:paraId="5B543316" w14:textId="77777777" w:rsidR="00173CA3" w:rsidRPr="00022FE9" w:rsidRDefault="00173CA3" w:rsidP="00A43C22">
                <w:r w:rsidRPr="00022FE9">
                  <w:fldChar w:fldCharType="begin">
                    <w:ffData>
                      <w:name w:val="Text59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1217" w:type="dxa"/>
              </w:tcPr>
              <w:p w14:paraId="4838B7B2" w14:textId="77777777" w:rsidR="00173CA3" w:rsidRPr="00022FE9" w:rsidRDefault="00173CA3" w:rsidP="00A43C22">
                <w:r w:rsidRPr="00022FE9">
                  <w:fldChar w:fldCharType="begin">
                    <w:ffData>
                      <w:name w:val="Text60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2316" w:type="dxa"/>
              </w:tcPr>
              <w:p w14:paraId="42EC064C" w14:textId="77777777" w:rsidR="00173CA3" w:rsidRPr="00022FE9" w:rsidRDefault="00173CA3" w:rsidP="00A43C22">
                <w:r w:rsidRPr="00022FE9">
                  <w:fldChar w:fldCharType="begin">
                    <w:ffData>
                      <w:name w:val="Text61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5406" w:type="dxa"/>
              </w:tcPr>
              <w:p w14:paraId="73BA7B41" w14:textId="77777777" w:rsidR="00173CA3" w:rsidRPr="00022FE9" w:rsidRDefault="00173CA3" w:rsidP="00A43C22">
                <w:r w:rsidRPr="00022FE9">
                  <w:fldChar w:fldCharType="begin">
                    <w:ffData>
                      <w:name w:val="Text62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</w:tr>
          <w:tr w:rsidR="00173CA3" w:rsidRPr="00022FE9" w14:paraId="5FCF2E95" w14:textId="77777777" w:rsidTr="00A43C22">
            <w:tc>
              <w:tcPr>
                <w:tcW w:w="895" w:type="dxa"/>
              </w:tcPr>
              <w:p w14:paraId="225D182C" w14:textId="77777777" w:rsidR="00173CA3" w:rsidRPr="00022FE9" w:rsidRDefault="00173CA3" w:rsidP="00A43C22">
                <w:r w:rsidRPr="00022FE9">
                  <w:fldChar w:fldCharType="begin">
                    <w:ffData>
                      <w:name w:val="Text59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1217" w:type="dxa"/>
              </w:tcPr>
              <w:p w14:paraId="68752780" w14:textId="77777777" w:rsidR="00173CA3" w:rsidRPr="00022FE9" w:rsidRDefault="00173CA3" w:rsidP="00A43C22">
                <w:r w:rsidRPr="00022FE9">
                  <w:fldChar w:fldCharType="begin">
                    <w:ffData>
                      <w:name w:val="Text60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2316" w:type="dxa"/>
              </w:tcPr>
              <w:p w14:paraId="71793955" w14:textId="77777777" w:rsidR="00173CA3" w:rsidRPr="00022FE9" w:rsidRDefault="00173CA3" w:rsidP="00A43C22">
                <w:r w:rsidRPr="00022FE9">
                  <w:fldChar w:fldCharType="begin">
                    <w:ffData>
                      <w:name w:val="Text61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  <w:tc>
              <w:tcPr>
                <w:tcW w:w="5406" w:type="dxa"/>
              </w:tcPr>
              <w:p w14:paraId="529957EE" w14:textId="77777777" w:rsidR="00173CA3" w:rsidRPr="00022FE9" w:rsidRDefault="00173CA3" w:rsidP="00A43C22">
                <w:r w:rsidRPr="00022FE9">
                  <w:fldChar w:fldCharType="begin">
                    <w:ffData>
                      <w:name w:val="Text62"/>
                      <w:enabled/>
                      <w:calcOnExit w:val="0"/>
                      <w:textInput/>
                    </w:ffData>
                  </w:fldChar>
                </w:r>
                <w:r w:rsidRPr="00022FE9">
                  <w:instrText xml:space="preserve"> </w:instrText>
                </w:r>
                <w:r w:rsidR="005E1AF9">
                  <w:instrText>FORMTEXT</w:instrText>
                </w:r>
                <w:r w:rsidRPr="00022FE9">
                  <w:instrText xml:space="preserve"> </w:instrText>
                </w:r>
                <w:r w:rsidRPr="00022FE9">
                  <w:fldChar w:fldCharType="separate"/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rPr>
                    <w:noProof/>
                  </w:rPr>
                  <w:t> </w:t>
                </w:r>
                <w:r w:rsidRPr="00022FE9">
                  <w:fldChar w:fldCharType="end"/>
                </w:r>
              </w:p>
            </w:tc>
          </w:tr>
        </w:tbl>
        <w:p w14:paraId="2A3B0444" w14:textId="77777777" w:rsidR="00403777" w:rsidRDefault="00403777">
          <w:pPr>
            <w:rPr>
              <w:sz w:val="26"/>
            </w:rPr>
          </w:pPr>
        </w:p>
        <w:p w14:paraId="351F5B07" w14:textId="77777777" w:rsidR="00403777" w:rsidRDefault="00403777" w:rsidP="00A43C22">
          <w:pPr>
            <w:pStyle w:val="Standardgross"/>
            <w:spacing w:before="794"/>
          </w:pPr>
        </w:p>
        <w:p w14:paraId="0EF3E979" w14:textId="77777777" w:rsidR="00403777" w:rsidRDefault="00403777">
          <w:pPr>
            <w:rPr>
              <w:sz w:val="26"/>
            </w:rPr>
          </w:pPr>
          <w:r>
            <w:br w:type="page"/>
          </w:r>
          <w:r w:rsidRPr="00C676FE">
            <w:rPr>
              <w:noProof/>
              <w:lang w:val="de-DE" w:eastAsia="de-DE"/>
            </w:rPr>
            <mc:AlternateContent>
              <mc:Choice Requires="wps">
                <w:drawing>
                  <wp:anchor distT="0" distB="0" distL="114300" distR="114300" simplePos="0" relativeHeight="251656192" behindDoc="0" locked="0" layoutInCell="1" allowOverlap="1" wp14:anchorId="4DC3547E" wp14:editId="598D508C">
                    <wp:simplePos x="0" y="0"/>
                    <wp:positionH relativeFrom="column">
                      <wp:posOffset>0</wp:posOffset>
                    </wp:positionH>
                    <wp:positionV relativeFrom="bottomMargin">
                      <wp:posOffset>-864235</wp:posOffset>
                    </wp:positionV>
                    <wp:extent cx="2738755" cy="1329690"/>
                    <wp:effectExtent l="0" t="0" r="4445" b="11430"/>
                    <wp:wrapTopAndBottom/>
                    <wp:docPr id="8" name="Textfeld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38755" cy="13296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tbl>
                                <w:tblPr>
                                  <w:tblW w:w="0" w:type="auto"/>
                                  <w:tblBorders>
                                    <w:top w:val="dotted" w:sz="4" w:space="0" w:color="auto"/>
                                    <w:insideH w:val="dotted" w:sz="4" w:space="0" w:color="auto"/>
                                    <w:insideV w:val="dotted" w:sz="4" w:space="0" w:color="auto"/>
                                  </w:tblBorders>
                                  <w:tblCellMar>
                                    <w:left w:w="0" w:type="dxa"/>
                                    <w:right w:w="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303"/>
                                </w:tblGrid>
                                <w:tr w:rsidR="005A515B" w14:paraId="5A8AB85F" w14:textId="77777777" w:rsidTr="00A43C22">
                                  <w:tc>
                                    <w:tcPr>
                                      <w:tcW w:w="4318" w:type="dxa"/>
                                    </w:tcPr>
                                    <w:p w14:paraId="05B0F677" w14:textId="77777777" w:rsidR="003B719C" w:rsidRDefault="003B719C" w:rsidP="00EE058D">
                                      <w:pPr>
                                        <w:pStyle w:val="Absendeadresse"/>
                                        <w:keepNext/>
                                        <w:spacing w:before="100"/>
                                      </w:pPr>
                                      <w:r w:rsidRPr="006E1CFE">
                                        <w:rPr>
                                          <w:b/>
                                        </w:rPr>
                                        <w:t>PH Luzern</w:t>
                                      </w:r>
                                      <w:r>
                                        <w:t xml:space="preserve"> · Pädagogische Hochschule Luzern</w:t>
                                      </w:r>
                                    </w:p>
                                    <w:sdt>
                                      <w:sdtPr>
                                        <w:alias w:val="Bereich"/>
                                        <w:tag w:val="Bereich"/>
                                        <w:id w:val="-1720277539"/>
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Bereich[1]" w:storeItemID="{4180112F-3430-42BE-9F21-2B1D25933A8E}"/>
                                        <w:comboBox w:lastValue="Verwaltung">
                                          <w:listItem w:value="[Bereich]"/>
                                        </w:comboBox>
                                      </w:sdtPr>
                                      <w:sdtEndPr/>
                                      <w:sdtContent>
                                        <w:p w14:paraId="70EBE73A" w14:textId="77777777" w:rsidR="003B719C" w:rsidRDefault="003B719C" w:rsidP="008669DF">
                                          <w:pPr>
                                            <w:pStyle w:val="Absendeadresse"/>
                                            <w:keepNext/>
                                          </w:pPr>
                                          <w:r>
                                            <w:t>Verwaltung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alias w:val="Organisationseinheit/Funktion"/>
                                        <w:tag w:val="Organisationseinheit"/>
                                        <w:id w:val="2002617858"/>
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Organisationseinheit[1]" w:storeItemID="{4180112F-3430-42BE-9F21-2B1D25933A8E}"/>
                                        <w:text/>
                                      </w:sdtPr>
                                      <w:sdtEndPr/>
                                      <w:sdtContent>
                                        <w:p w14:paraId="25129E86" w14:textId="77777777" w:rsidR="003B719C" w:rsidRDefault="003B719C" w:rsidP="008669DF">
                                          <w:pPr>
                                            <w:pStyle w:val="Absendeadresse"/>
                                            <w:keepNext/>
                                          </w:pPr>
                                          <w:r>
                                            <w:t>ICT</w:t>
                                          </w:r>
                                        </w:p>
                                      </w:sdtContent>
                                    </w:sdt>
                                    <w:p w14:paraId="5658374C" w14:textId="77777777" w:rsidR="003B719C" w:rsidRDefault="008D07C4" w:rsidP="008669DF">
                                      <w:pPr>
                                        <w:pStyle w:val="Absendeadresse"/>
                                        <w:keepNext/>
                                      </w:pPr>
                                      <w:sdt>
                                        <w:sdtPr>
                                          <w:alias w:val="Strasse"/>
                                          <w:tag w:val="Strasse"/>
                                          <w:id w:val="1733970302"/>
  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Strasse[1]" w:storeItemID="{4180112F-3430-42BE-9F21-2B1D25933A8E}"/>
                                          <w:text/>
                                        </w:sdtPr>
                                        <w:sdtEndPr/>
                                        <w:sdtContent>
                                          <w:r w:rsidR="003B719C">
                                            <w:t>Löwengraben 14</w:t>
                                          </w:r>
                                        </w:sdtContent>
                                      </w:sdt>
                                      <w:r w:rsidR="003B719C">
                                        <w:t xml:space="preserve"> · </w:t>
                                      </w:r>
                                      <w:sdt>
                                        <w:sdtPr>
                                          <w:alias w:val="Postfach"/>
                                          <w:tag w:val="Postfach"/>
                                          <w:id w:val="-1298058995"/>
  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Postfach[1]" w:storeItemID="{4180112F-3430-42BE-9F21-2B1D25933A8E}"/>
                                          <w:text/>
                                        </w:sdtPr>
                                        <w:sdtEndPr/>
                                        <w:sdtContent>
                                          <w:r w:rsidR="003B719C">
                                            <w:t>Postfach 7660</w:t>
                                          </w:r>
                                        </w:sdtContent>
                                      </w:sdt>
                                      <w:r w:rsidR="003B719C">
                                        <w:t xml:space="preserve"> · </w:t>
                                      </w:r>
                                      <w:sdt>
                                        <w:sdtPr>
                                          <w:alias w:val="PLZ"/>
                                          <w:tag w:val="WorkZip"/>
                                          <w:id w:val="-24332880"/>
  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WorkZip[1]" w:storeItemID="{4180112F-3430-42BE-9F21-2B1D25933A8E}"/>
                                          <w:text/>
                                        </w:sdtPr>
                                        <w:sdtEndPr/>
                                        <w:sdtContent>
                                          <w:r w:rsidR="003B719C">
                                            <w:t>6000</w:t>
                                          </w:r>
                                        </w:sdtContent>
                                      </w:sdt>
                                      <w:r w:rsidR="003B719C">
                                        <w:t xml:space="preserve"> </w:t>
                                      </w:r>
                                      <w:sdt>
                                        <w:sdtPr>
                                          <w:alias w:val="Ort"/>
                                          <w:tag w:val="Location"/>
                                          <w:id w:val="2107691297"/>
  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Location[1]" w:storeItemID="{4180112F-3430-42BE-9F21-2B1D25933A8E}"/>
                                          <w:text/>
                                        </w:sdtPr>
                                        <w:sdtEndPr/>
                                        <w:sdtContent>
                                          <w:r w:rsidR="003B719C">
                                            <w:t>Luzern 7</w:t>
                                          </w:r>
                                        </w:sdtContent>
                                      </w:sdt>
                                    </w:p>
                                    <w:p w14:paraId="114E366E" w14:textId="04F8A766" w:rsidR="003B719C" w:rsidRDefault="003B719C" w:rsidP="008669DF">
                                      <w:pPr>
                                        <w:pStyle w:val="Absendeadresse"/>
                                        <w:keepNext/>
                                      </w:pPr>
                                      <w:r>
                                        <w:t xml:space="preserve">T +41 (0)41 228 </w:t>
                                      </w:r>
                                      <w:sdt>
                                        <w:sdtPr>
                                          <w:alias w:val="TelNr"/>
                                          <w:tag w:val="TelNr"/>
                                          <w:id w:val="1209062832"/>
  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TelNr[1]" w:storeItemID="{4180112F-3430-42BE-9F21-2B1D25933A8E}"/>
                                          <w:text/>
                                        </w:sdtPr>
                                        <w:sdtEndPr/>
                                        <w:sdtContent>
                                          <w:r w:rsidR="002D0513">
                                            <w:t>70 25</w:t>
                                          </w:r>
                                        </w:sdtContent>
                                      </w:sdt>
                                    </w:p>
                                    <w:p w14:paraId="008AC8F2" w14:textId="6386BA76" w:rsidR="003B719C" w:rsidRDefault="008D07C4" w:rsidP="008669DF">
                                      <w:pPr>
                                        <w:pStyle w:val="Absendeadresse"/>
                                      </w:pPr>
                                      <w:sdt>
                                        <w:sdtPr>
                                          <w:alias w:val="eMail"/>
                                          <w:tag w:val="EMail0"/>
                                          <w:id w:val="759106021"/>
  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5:EMail[1]" w:storeItemID="{4180112F-3430-42BE-9F21-2B1D25933A8E}"/>
                                          <w:text/>
                                        </w:sdtPr>
                                        <w:sdtEndPr/>
                                        <w:sdtContent>
                                          <w:proofErr w:type="gramStart"/>
                                          <w:r w:rsidR="002D0513">
                                            <w:t>adrian</w:t>
                                          </w:r>
                                          <w:r w:rsidR="003B719C">
                                            <w:t>.</w:t>
                                          </w:r>
                                          <w:r w:rsidR="002D0513">
                                            <w:t>felder</w:t>
                                          </w:r>
                                          <w:proofErr w:type="gramEnd"/>
                                        </w:sdtContent>
                                      </w:sdt>
                                      <w:r w:rsidR="003B719C">
                                        <w:t>@phlu.ch · www.phlu.ch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b/>
                                        </w:rPr>
                                        <w:alias w:val="Verfasser"/>
                                        <w:tag w:val="Verfasser"/>
                                        <w:id w:val="-775029678"/>
    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Verfasser[1]" w:storeItemID="{4180112F-3430-42BE-9F21-2B1D25933A8E}"/>
                                        <w:text/>
                                      </w:sdtPr>
                                      <w:sdtEndPr/>
                                      <w:sdtContent>
                                        <w:p w14:paraId="674B9B1E" w14:textId="55FCDFC3" w:rsidR="003B719C" w:rsidRPr="003518B6" w:rsidRDefault="002D0513" w:rsidP="002D0513">
                                          <w:pPr>
                                            <w:pStyle w:val="Absendeadresse"/>
                                            <w:keepNext/>
                                            <w:spacing w:before="240"/>
                                            <w:rPr>
                                              <w:b/>
                                            </w:rPr>
                                          </w:pPr>
                                          <w:r>
                                            <w:rPr>
                                              <w:b/>
                                            </w:rPr>
                                            <w:t>Adrian</w:t>
                                          </w:r>
                                          <w:r w:rsidR="003B719C">
                                            <w:rPr>
                                              <w:b/>
                                            </w:rPr>
                                            <w:t xml:space="preserve"> </w:t>
                                          </w:r>
                                          <w:r>
                                            <w:rPr>
                                              <w:b/>
                                            </w:rPr>
                                            <w:t>Felder</w:t>
                                          </w:r>
                                        </w:p>
                                      </w:sdtContent>
                                    </w:sdt>
                                  </w:tc>
                                </w:tr>
                              </w:tbl>
                              <w:p w14:paraId="16CFFE17" w14:textId="77777777" w:rsidR="003B719C" w:rsidRPr="00AB1FF7" w:rsidRDefault="003B719C" w:rsidP="00A43C22">
                                <w:pPr>
                                  <w:pStyle w:val="Absendeadresse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upright="1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DC3547E" id="Textfeld 8" o:spid="_x0000_s1027" type="#_x0000_t202" style="position:absolute;margin-left:0;margin-top:-68pt;width:215.65pt;height:104.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" filled="f" stroked="f" strokeweight=".5pt">
                    <v:textbox style="mso-fit-shape-to-text:t" inset="0,0,0,0">
                      <w:txbxContent>
                        <w:tbl>
                          <w:tblPr>
                            <w:tblW w:w="0" w:type="auto"/>
                            <w:tblBorders>
                              <w:top w:val="dotted" w:sz="4" w:space="0" w:color="auto"/>
                              <w:insideH w:val="dotted" w:sz="4" w:space="0" w:color="auto"/>
                              <w:insideV w:val="dotted" w:sz="4" w:space="0" w:color="auto"/>
                            </w:tblBorders>
                            <w:tblCellMar>
                              <w:left w:w="0" w:type="dxa"/>
                              <w:right w:w="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4303"/>
                          </w:tblGrid>
                          <w:tr w:rsidR="005A515B" w14:paraId="5A8AB85F" w14:textId="77777777" w:rsidTr="00A43C22">
                            <w:tc>
                              <w:tcPr>
                                <w:tcW w:w="4318" w:type="dxa"/>
                              </w:tcPr>
                              <w:p w14:paraId="05B0F677" w14:textId="77777777" w:rsidR="003B719C" w:rsidRDefault="003B719C" w:rsidP="00EE058D">
                                <w:pPr>
                                  <w:pStyle w:val="Absendeadresse"/>
                                  <w:keepNext/>
                                  <w:spacing w:before="100"/>
                                </w:pPr>
                                <w:r w:rsidRPr="006E1CFE">
                                  <w:rPr>
                                    <w:b/>
                                  </w:rPr>
                                  <w:t>PH Luzern</w:t>
                                </w:r>
                                <w:r>
                                  <w:t xml:space="preserve"> · Pädagogische Hochschule Luzern</w:t>
                                </w:r>
                              </w:p>
                              <w:sdt>
                                <w:sdtPr>
                                  <w:alias w:val="Bereich"/>
                                  <w:tag w:val="Bereich"/>
                                  <w:id w:val="-1720277539"/>
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Bereich[1]" w:storeItemID="{4180112F-3430-42BE-9F21-2B1D25933A8E}"/>
                                  <w:comboBox w:lastValue="Verwaltung">
                                    <w:listItem w:value="[Bereich]"/>
                                  </w:comboBox>
                                </w:sdtPr>
                                <w:sdtEndPr/>
                                <w:sdtContent>
                                  <w:p w14:paraId="70EBE73A" w14:textId="77777777" w:rsidR="003B719C" w:rsidRDefault="003B719C" w:rsidP="008669DF">
                                    <w:pPr>
                                      <w:pStyle w:val="Absendeadresse"/>
                                      <w:keepNext/>
                                    </w:pPr>
                                    <w:r>
                                      <w:t>Verwaltung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Organisationseinheit/Funktion"/>
                                  <w:tag w:val="Organisationseinheit"/>
                                  <w:id w:val="2002617858"/>
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Organisationseinheit[1]" w:storeItemID="{4180112F-3430-42BE-9F21-2B1D25933A8E}"/>
                                  <w:text/>
                                </w:sdtPr>
                                <w:sdtEndPr/>
                                <w:sdtContent>
                                  <w:p w14:paraId="25129E86" w14:textId="77777777" w:rsidR="003B719C" w:rsidRDefault="003B719C" w:rsidP="008669DF">
                                    <w:pPr>
                                      <w:pStyle w:val="Absendeadresse"/>
                                      <w:keepNext/>
                                    </w:pPr>
                                    <w:r>
                                      <w:t>ICT</w:t>
                                    </w:r>
                                  </w:p>
                                </w:sdtContent>
                              </w:sdt>
                              <w:p w14:paraId="5658374C" w14:textId="77777777" w:rsidR="003B719C" w:rsidRDefault="008D07C4" w:rsidP="008669DF">
                                <w:pPr>
                                  <w:pStyle w:val="Absendeadresse"/>
                                  <w:keepNext/>
                                </w:pPr>
                                <w:sdt>
                                  <w:sdtPr>
                                    <w:alias w:val="Strasse"/>
                                    <w:tag w:val="Strasse"/>
                                    <w:id w:val="1733970302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Strasse[1]" w:storeItemID="{4180112F-3430-42BE-9F21-2B1D25933A8E}"/>
                                    <w:text/>
                                  </w:sdtPr>
                                  <w:sdtEndPr/>
                                  <w:sdtContent>
                                    <w:r w:rsidR="003B719C">
                                      <w:t>Löwengraben 14</w:t>
                                    </w:r>
                                  </w:sdtContent>
                                </w:sdt>
                                <w:r w:rsidR="003B719C">
                                  <w:t xml:space="preserve"> · </w:t>
                                </w:r>
                                <w:sdt>
                                  <w:sdtPr>
                                    <w:alias w:val="Postfach"/>
                                    <w:tag w:val="Postfach"/>
                                    <w:id w:val="-1298058995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Postfach[1]" w:storeItemID="{4180112F-3430-42BE-9F21-2B1D25933A8E}"/>
                                    <w:text/>
                                  </w:sdtPr>
                                  <w:sdtEndPr/>
                                  <w:sdtContent>
                                    <w:r w:rsidR="003B719C">
                                      <w:t>Postfach 7660</w:t>
                                    </w:r>
                                  </w:sdtContent>
                                </w:sdt>
                                <w:r w:rsidR="003B719C">
                                  <w:t xml:space="preserve"> · </w:t>
                                </w:r>
                                <w:sdt>
                                  <w:sdtPr>
                                    <w:alias w:val="PLZ"/>
                                    <w:tag w:val="WorkZip"/>
                                    <w:id w:val="-24332880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WorkZip[1]" w:storeItemID="{4180112F-3430-42BE-9F21-2B1D25933A8E}"/>
                                    <w:text/>
                                  </w:sdtPr>
                                  <w:sdtEndPr/>
                                  <w:sdtContent>
                                    <w:r w:rsidR="003B719C">
                                      <w:t>6000</w:t>
                                    </w:r>
                                  </w:sdtContent>
                                </w:sdt>
                                <w:r w:rsidR="003B719C">
                                  <w:t xml:space="preserve"> </w:t>
                                </w:r>
                                <w:sdt>
                                  <w:sdtPr>
                                    <w:alias w:val="Ort"/>
                                    <w:tag w:val="Location"/>
                                    <w:id w:val="2107691297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4:Location[1]" w:storeItemID="{4180112F-3430-42BE-9F21-2B1D25933A8E}"/>
                                    <w:text/>
                                  </w:sdtPr>
                                  <w:sdtEndPr/>
                                  <w:sdtContent>
                                    <w:r w:rsidR="003B719C">
                                      <w:t>Luzern 7</w:t>
                                    </w:r>
                                  </w:sdtContent>
                                </w:sdt>
                              </w:p>
                              <w:p w14:paraId="114E366E" w14:textId="04F8A766" w:rsidR="003B719C" w:rsidRDefault="003B719C" w:rsidP="008669DF">
                                <w:pPr>
                                  <w:pStyle w:val="Absendeadresse"/>
                                  <w:keepNext/>
                                </w:pPr>
                                <w:r>
                                  <w:t xml:space="preserve">T +41 (0)41 228 </w:t>
                                </w:r>
                                <w:sdt>
                                  <w:sdtPr>
                                    <w:alias w:val="TelNr"/>
                                    <w:tag w:val="TelNr"/>
                                    <w:id w:val="1209062832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TelNr[1]" w:storeItemID="{4180112F-3430-42BE-9F21-2B1D25933A8E}"/>
                                    <w:text/>
                                  </w:sdtPr>
                                  <w:sdtEndPr/>
                                  <w:sdtContent>
                                    <w:r w:rsidR="002D0513">
                                      <w:t>70 25</w:t>
                                    </w:r>
                                  </w:sdtContent>
                                </w:sdt>
                              </w:p>
                              <w:p w14:paraId="008AC8F2" w14:textId="6386BA76" w:rsidR="003B719C" w:rsidRDefault="008D07C4" w:rsidP="008669DF">
                                <w:pPr>
                                  <w:pStyle w:val="Absendeadresse"/>
                                </w:pPr>
                                <w:sdt>
                                  <w:sdtPr>
                                    <w:alias w:val="eMail"/>
                                    <w:tag w:val="EMail0"/>
                                    <w:id w:val="759106021"/>
  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5:EMail[1]" w:storeItemID="{4180112F-3430-42BE-9F21-2B1D25933A8E}"/>
                                    <w:text/>
                                  </w:sdtPr>
                                  <w:sdtEndPr/>
                                  <w:sdtContent>
                                    <w:proofErr w:type="gramStart"/>
                                    <w:r w:rsidR="002D0513">
                                      <w:t>adrian</w:t>
                                    </w:r>
                                    <w:r w:rsidR="003B719C">
                                      <w:t>.</w:t>
                                    </w:r>
                                    <w:r w:rsidR="002D0513">
                                      <w:t>felder</w:t>
                                    </w:r>
                                    <w:proofErr w:type="gramEnd"/>
                                  </w:sdtContent>
                                </w:sdt>
                                <w:r w:rsidR="003B719C">
                                  <w:t>@phlu.ch · www.phlu.ch</w:t>
                                </w:r>
                              </w:p>
                              <w:sdt>
                                <w:sdtPr>
                                  <w:rPr>
                                    <w:b/>
                                  </w:rPr>
                                  <w:alias w:val="Verfasser"/>
                                  <w:tag w:val="Verfasser"/>
                                  <w:id w:val="-775029678"/>
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Verfasser[1]" w:storeItemID="{4180112F-3430-42BE-9F21-2B1D25933A8E}"/>
                                  <w:text/>
                                </w:sdtPr>
                                <w:sdtEndPr/>
                                <w:sdtContent>
                                  <w:p w14:paraId="674B9B1E" w14:textId="55FCDFC3" w:rsidR="003B719C" w:rsidRPr="003518B6" w:rsidRDefault="002D0513" w:rsidP="002D0513">
                                    <w:pPr>
                                      <w:pStyle w:val="Absendeadresse"/>
                                      <w:keepNext/>
                                      <w:spacing w:before="240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b/>
                                      </w:rPr>
                                      <w:t>Adrian</w:t>
                                    </w:r>
                                    <w:r w:rsidR="003B719C">
                                      <w:rPr>
                                        <w:b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b/>
                                      </w:rPr>
                                      <w:t>Felder</w:t>
                                    </w:r>
                                  </w:p>
                                </w:sdtContent>
                              </w:sdt>
                            </w:tc>
                          </w:tr>
                        </w:tbl>
                        <w:p w14:paraId="16CFFE17" w14:textId="77777777" w:rsidR="003B719C" w:rsidRPr="00AB1FF7" w:rsidRDefault="003B719C" w:rsidP="00A43C22">
                          <w:pPr>
                            <w:pStyle w:val="Absendeadresse"/>
                          </w:pPr>
                        </w:p>
                      </w:txbxContent>
                    </v:textbox>
                    <w10:wrap type="topAndBottom" anchory="margin"/>
                  </v:shape>
                </w:pict>
              </mc:Fallback>
            </mc:AlternateContent>
          </w:r>
          <w:r w:rsidRPr="00C676FE">
            <w:rPr>
              <w:noProof/>
              <w:lang w:val="de-DE" w:eastAsia="de-DE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D57DE7B" wp14:editId="4EFEE36F">
                    <wp:simplePos x="0" y="0"/>
                    <wp:positionH relativeFrom="column">
                      <wp:posOffset>0</wp:posOffset>
                    </wp:positionH>
                    <wp:positionV relativeFrom="bottomMargin">
                      <wp:posOffset>-1595755</wp:posOffset>
                    </wp:positionV>
                    <wp:extent cx="4913630" cy="196215"/>
                    <wp:effectExtent l="0" t="0" r="1270" b="12700"/>
                    <wp:wrapTopAndBottom/>
                    <wp:docPr id="9" name="Textfeld 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13630" cy="1962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Style w:val="Link"/>
                                    <w:color w:val="9B7534" w:themeColor="accent1"/>
                                  </w:rPr>
                                  <w:alias w:val="Internetadresse"/>
                                  <w:tag w:val="Internetadresse"/>
                                  <w:id w:val="1067685081"/>
      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Internetadresse[1]" w:storeItemID="{4180112F-3430-42BE-9F21-2B1D25933A8E}"/>
                                  <w:comboBox w:lastValue="www.phlu.ch">
                                    <w:listItem w:value="[Internetadresse]"/>
                                  </w:comboBox>
                                </w:sdtPr>
                                <w:sdtEndPr>
                                  <w:rPr>
                                    <w:rStyle w:val="Link"/>
                                  </w:rPr>
                                </w:sdtEndPr>
                                <w:sdtContent>
                                  <w:p w14:paraId="4EF80094" w14:textId="77777777" w:rsidR="003B719C" w:rsidRPr="00A5253A" w:rsidRDefault="003B719C" w:rsidP="005E6BDE">
                                    <w:pPr>
                                      <w:pStyle w:val="Internetadressegross"/>
                                      <w:rPr>
                                        <w:rStyle w:val="Link"/>
                                        <w:color w:val="9B7534" w:themeColor="accent1"/>
                                      </w:rPr>
                                    </w:pPr>
                                    <w:r>
                                      <w:rPr>
                                        <w:rStyle w:val="Link"/>
                                        <w:color w:val="9B7534" w:themeColor="accent1"/>
                                      </w:rPr>
                                      <w:t>www.phlu.ch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D57DE7B" id="Textfeld 9" o:spid="_x0000_s1028" type="#_x0000_t202" style="position:absolute;margin-left:0;margin-top:-125.6pt;width:386.9pt;height:15.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bottom-margin-area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Style w:val="Link"/>
                              <w:color w:val="9B7534" w:themeColor="accent1"/>
                            </w:rPr>
                            <w:alias w:val="Internetadresse"/>
                            <w:tag w:val="Internetadresse"/>
                            <w:id w:val="1067685081"/>
                            <w:dataBinding w:prefixMappings="xmlns:ns0='http://schemas.microsoft.com/office/2006/metadata/properties' xmlns:ns1='http://www.w3.org/2001/XMLSchema-instance' xmlns:ns2='http://schemas.microsoft.com/office/infopath/2007/PartnerControls' xmlns:ns3='e4dba9f5-0f0b-4e69-8b30-227cf7edd14e' xmlns:ns4='b8a7af2a-4c4f-4beb-9a3c-c6b045f10ca6' xmlns:ns5='http://schemas.microsoft.com/sharepoint/v3' " w:xpath="/ns0:properties[1]/documentManagement[1]/ns3:Internetadresse[1]" w:storeItemID="{4180112F-3430-42BE-9F21-2B1D25933A8E}"/>
                            <w:comboBox w:lastValue="www.phlu.ch">
                              <w:listItem w:value="[Internetadresse]"/>
                            </w:comboBox>
                          </w:sdtPr>
                          <w:sdtEndPr>
                            <w:rPr>
                              <w:rStyle w:val="Link"/>
                            </w:rPr>
                          </w:sdtEndPr>
                          <w:sdtContent>
                            <w:p w14:paraId="4EF80094" w14:textId="77777777" w:rsidR="003B719C" w:rsidRPr="00A5253A" w:rsidRDefault="003B719C" w:rsidP="005E6BDE">
                              <w:pPr>
                                <w:pStyle w:val="Internetadressegross"/>
                                <w:rPr>
                                  <w:rStyle w:val="Link"/>
                                  <w:color w:val="9B7534" w:themeColor="accent1"/>
                                </w:rPr>
                              </w:pPr>
                              <w:r>
                                <w:rPr>
                                  <w:rStyle w:val="Link"/>
                                  <w:color w:val="9B7534" w:themeColor="accent1"/>
                                </w:rPr>
                                <w:t>www.phlu.ch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y="margin"/>
                  </v:shape>
                </w:pict>
              </mc:Fallback>
            </mc:AlternateContent>
          </w:r>
        </w:p>
      </w:sdtContent>
    </w:sdt>
    <w:sdt>
      <w:sdtPr>
        <w:rPr>
          <w:rFonts w:asciiTheme="minorHAnsi" w:eastAsiaTheme="minorHAnsi" w:hAnsiTheme="minorHAnsi" w:cstheme="minorBidi"/>
          <w:b w:val="0"/>
          <w:iCs/>
          <w:spacing w:val="0"/>
          <w:kern w:val="0"/>
          <w:sz w:val="26"/>
          <w:szCs w:val="20"/>
        </w:rPr>
        <w:id w:val="-299772007"/>
        <w:docPartObj>
          <w:docPartGallery w:val="Table of Contents"/>
          <w:docPartUnique/>
        </w:docPartObj>
      </w:sdtPr>
      <w:sdtEndPr>
        <w:rPr>
          <w:iCs w:val="0"/>
          <w:sz w:val="24"/>
          <w:szCs w:val="24"/>
        </w:rPr>
      </w:sdtEndPr>
      <w:sdtContent>
        <w:p w14:paraId="3E5076D6" w14:textId="77777777" w:rsidR="00DD0F73" w:rsidRDefault="00DD0F73" w:rsidP="00E67A58">
          <w:pPr>
            <w:pStyle w:val="Titel"/>
          </w:pPr>
          <w:r w:rsidRPr="00E67A58">
            <w:t>Inhaltsverzeichnis</w:t>
          </w:r>
        </w:p>
        <w:p w14:paraId="3D6380D1" w14:textId="77777777" w:rsidR="00206363" w:rsidRDefault="00DD0F73">
          <w:pPr>
            <w:pStyle w:val="Verzeichnis1"/>
            <w:rPr>
              <w:rFonts w:eastAsiaTheme="minorEastAsia"/>
              <w:b w:val="0"/>
              <w:noProof/>
              <w:lang w:val="de-DE" w:eastAsia="de-DE"/>
            </w:rPr>
          </w:pPr>
          <w:r>
            <w:fldChar w:fldCharType="begin"/>
          </w:r>
          <w:r>
            <w:instrText xml:space="preserve"> </w:instrText>
          </w:r>
          <w:r w:rsidR="005E1AF9">
            <w:instrText>TOC</w:instrText>
          </w:r>
          <w:r>
            <w:instrText xml:space="preserve"> \o "1-5" \h \z \u </w:instrText>
          </w:r>
          <w:r>
            <w:fldChar w:fldCharType="separate"/>
          </w:r>
          <w:hyperlink w:anchor="_Toc495063899" w:history="1">
            <w:r w:rsidR="00206363" w:rsidRPr="00D72D1A">
              <w:rPr>
                <w:rStyle w:val="Link"/>
                <w:noProof/>
              </w:rPr>
              <w:t>1</w:t>
            </w:r>
            <w:r w:rsidR="00206363">
              <w:rPr>
                <w:rFonts w:eastAsiaTheme="minorEastAsia"/>
                <w:b w:val="0"/>
                <w:noProof/>
                <w:lang w:val="de-DE" w:eastAsia="de-DE"/>
              </w:rPr>
              <w:tab/>
            </w:r>
            <w:r w:rsidR="00206363" w:rsidRPr="00D72D1A">
              <w:rPr>
                <w:rStyle w:val="Link"/>
                <w:noProof/>
              </w:rPr>
              <w:t>Automatisch erstellte Inhalte einfügen</w:t>
            </w:r>
            <w:r w:rsidR="00206363">
              <w:rPr>
                <w:noProof/>
                <w:webHidden/>
              </w:rPr>
              <w:tab/>
            </w:r>
            <w:r w:rsidR="00206363">
              <w:rPr>
                <w:noProof/>
                <w:webHidden/>
              </w:rPr>
              <w:fldChar w:fldCharType="begin"/>
            </w:r>
            <w:r w:rsidR="00206363">
              <w:rPr>
                <w:noProof/>
                <w:webHidden/>
              </w:rPr>
              <w:instrText xml:space="preserve"> PAGEREF _Toc495063899 \h </w:instrText>
            </w:r>
            <w:r w:rsidR="00206363">
              <w:rPr>
                <w:noProof/>
                <w:webHidden/>
              </w:rPr>
            </w:r>
            <w:r w:rsidR="00206363">
              <w:rPr>
                <w:noProof/>
                <w:webHidden/>
              </w:rPr>
              <w:fldChar w:fldCharType="separate"/>
            </w:r>
            <w:r w:rsidR="00206363">
              <w:rPr>
                <w:noProof/>
                <w:webHidden/>
              </w:rPr>
              <w:t>4</w:t>
            </w:r>
            <w:r w:rsidR="00206363">
              <w:rPr>
                <w:noProof/>
                <w:webHidden/>
              </w:rPr>
              <w:fldChar w:fldCharType="end"/>
            </w:r>
          </w:hyperlink>
        </w:p>
        <w:p w14:paraId="2D519C1B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00" w:history="1">
            <w:r w:rsidRPr="00D72D1A">
              <w:rPr>
                <w:rStyle w:val="Link"/>
              </w:rPr>
              <w:t>1.1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Ausgewählte Projekte / Publikationen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EDE8AE8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01" w:history="1">
            <w:r w:rsidRPr="00D72D1A">
              <w:rPr>
                <w:rStyle w:val="Link"/>
              </w:rPr>
              <w:t>1.2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Ausgewählte Weiterbildungsangebote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A83AA9E" w14:textId="77777777" w:rsidR="00206363" w:rsidRDefault="00206363">
          <w:pPr>
            <w:pStyle w:val="Verzeichnis1"/>
            <w:rPr>
              <w:rFonts w:eastAsiaTheme="minorEastAsia"/>
              <w:b w:val="0"/>
              <w:noProof/>
              <w:lang w:val="de-DE" w:eastAsia="de-DE"/>
            </w:rPr>
          </w:pPr>
          <w:hyperlink w:anchor="_Toc495063902" w:history="1">
            <w:r w:rsidRPr="00D72D1A">
              <w:rPr>
                <w:rStyle w:val="Link"/>
                <w:noProof/>
              </w:rPr>
              <w:t>2</w:t>
            </w:r>
            <w:r>
              <w:rPr>
                <w:rFonts w:eastAsiaTheme="minorEastAsia"/>
                <w:b w:val="0"/>
                <w:noProof/>
                <w:lang w:val="de-DE" w:eastAsia="de-DE"/>
              </w:rPr>
              <w:tab/>
            </w:r>
            <w:r w:rsidRPr="00D72D1A">
              <w:rPr>
                <w:rStyle w:val="Link"/>
                <w:noProof/>
              </w:rPr>
              <w:t>Kontakte einfügen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_Toc495063902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53C0E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03" w:history="1">
            <w:r w:rsidRPr="00D72D1A">
              <w:rPr>
                <w:rStyle w:val="Link"/>
              </w:rPr>
              <w:t>2.1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Teams / Organisationen einfügen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D4D9198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04" w:history="1">
            <w:r w:rsidRPr="00D72D1A">
              <w:rPr>
                <w:rStyle w:val="Link"/>
              </w:rPr>
              <w:t>2.2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Manuelle Kontakte erstellen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3D74A03" w14:textId="77777777" w:rsidR="00206363" w:rsidRDefault="00206363">
          <w:pPr>
            <w:pStyle w:val="Verzeichnis1"/>
            <w:rPr>
              <w:rFonts w:eastAsiaTheme="minorEastAsia"/>
              <w:b w:val="0"/>
              <w:noProof/>
              <w:lang w:val="de-DE" w:eastAsia="de-DE"/>
            </w:rPr>
          </w:pPr>
          <w:hyperlink w:anchor="_Toc495063905" w:history="1">
            <w:r w:rsidRPr="00D72D1A">
              <w:rPr>
                <w:rStyle w:val="Link"/>
                <w:noProof/>
              </w:rPr>
              <w:t>3</w:t>
            </w:r>
            <w:r>
              <w:rPr>
                <w:rFonts w:eastAsiaTheme="minorEastAsia"/>
                <w:b w:val="0"/>
                <w:noProof/>
                <w:lang w:val="de-DE" w:eastAsia="de-DE"/>
              </w:rPr>
              <w:tab/>
            </w:r>
            <w:r w:rsidRPr="00D72D1A">
              <w:rPr>
                <w:rStyle w:val="Link"/>
                <w:noProof/>
              </w:rPr>
              <w:t>Fächer und Schwerpunkte oder Beratungen und Angebote zuordnen und anzeigen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_Toc495063905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F2E1A" w14:textId="77777777" w:rsidR="00206363" w:rsidRDefault="00206363">
          <w:pPr>
            <w:pStyle w:val="Verzeichnis1"/>
            <w:rPr>
              <w:rFonts w:eastAsiaTheme="minorEastAsia"/>
              <w:b w:val="0"/>
              <w:noProof/>
              <w:lang w:val="de-DE" w:eastAsia="de-DE"/>
            </w:rPr>
          </w:pPr>
          <w:hyperlink w:anchor="_Toc495063906" w:history="1">
            <w:r w:rsidRPr="00D72D1A">
              <w:rPr>
                <w:rStyle w:val="Link"/>
                <w:noProof/>
              </w:rPr>
              <w:t>4</w:t>
            </w:r>
            <w:r>
              <w:rPr>
                <w:rFonts w:eastAsiaTheme="minorEastAsia"/>
                <w:b w:val="0"/>
                <w:noProof/>
                <w:lang w:val="de-DE" w:eastAsia="de-DE"/>
              </w:rPr>
              <w:tab/>
            </w:r>
            <w:r w:rsidRPr="00D72D1A">
              <w:rPr>
                <w:rStyle w:val="Link"/>
                <w:noProof/>
              </w:rPr>
              <w:t>Standorte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_Toc495063906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938E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07" w:history="1">
            <w:r w:rsidRPr="00D72D1A">
              <w:rPr>
                <w:rStyle w:val="Link"/>
              </w:rPr>
              <w:t>4.1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Neuer Standort erfassen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6A18EF1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08" w:history="1">
            <w:r w:rsidRPr="00D72D1A">
              <w:rPr>
                <w:rStyle w:val="Link"/>
              </w:rPr>
              <w:t>4.2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Organisationen Links anzeigen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EF5A404" w14:textId="77777777" w:rsidR="00206363" w:rsidRDefault="00206363">
          <w:pPr>
            <w:pStyle w:val="Verzeichnis1"/>
            <w:rPr>
              <w:rFonts w:eastAsiaTheme="minorEastAsia"/>
              <w:b w:val="0"/>
              <w:noProof/>
              <w:lang w:val="de-DE" w:eastAsia="de-DE"/>
            </w:rPr>
          </w:pPr>
          <w:hyperlink w:anchor="_Toc495063909" w:history="1">
            <w:r w:rsidRPr="00D72D1A">
              <w:rPr>
                <w:rStyle w:val="Link"/>
                <w:noProof/>
              </w:rPr>
              <w:t>5</w:t>
            </w:r>
            <w:r>
              <w:rPr>
                <w:rFonts w:eastAsiaTheme="minorEastAsia"/>
                <w:b w:val="0"/>
                <w:noProof/>
                <w:lang w:val="de-DE" w:eastAsia="de-DE"/>
              </w:rPr>
              <w:tab/>
            </w:r>
            <w:r w:rsidRPr="00D72D1A">
              <w:rPr>
                <w:rStyle w:val="Link"/>
                <w:noProof/>
              </w:rPr>
              <w:t>Teaser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_Toc495063909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21FF2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10" w:history="1">
            <w:r w:rsidRPr="00D72D1A">
              <w:rPr>
                <w:rStyle w:val="Link"/>
              </w:rPr>
              <w:t>5.1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Teaser- Bereich aktivieren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6B04F5F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11" w:history="1">
            <w:r w:rsidRPr="00D72D1A">
              <w:rPr>
                <w:rStyle w:val="Link"/>
              </w:rPr>
              <w:t>5.2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Teaser- Typ wählen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4E1BBCA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12" w:history="1">
            <w:r w:rsidRPr="00D72D1A">
              <w:rPr>
                <w:rStyle w:val="Link"/>
              </w:rPr>
              <w:t>5.3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Veranstaltungs- Teaser erstellen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2EE0AC7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13" w:history="1">
            <w:r w:rsidRPr="00D72D1A">
              <w:rPr>
                <w:rStyle w:val="Link"/>
              </w:rPr>
              <w:t>5.4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News- Teaser erstellen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1203855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14" w:history="1">
            <w:r w:rsidRPr="00D72D1A">
              <w:rPr>
                <w:rStyle w:val="Link"/>
              </w:rPr>
              <w:t>5.5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Teaser mit Links auf bestehende Inhalte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C1DC5A9" w14:textId="77777777" w:rsidR="00206363" w:rsidRDefault="00206363">
          <w:pPr>
            <w:pStyle w:val="Verzeichnis1"/>
            <w:rPr>
              <w:rFonts w:eastAsiaTheme="minorEastAsia"/>
              <w:b w:val="0"/>
              <w:noProof/>
              <w:lang w:val="de-DE" w:eastAsia="de-DE"/>
            </w:rPr>
          </w:pPr>
          <w:hyperlink w:anchor="_Toc495063915" w:history="1">
            <w:r w:rsidRPr="00D72D1A">
              <w:rPr>
                <w:rStyle w:val="Link"/>
                <w:noProof/>
              </w:rPr>
              <w:t>6</w:t>
            </w:r>
            <w:r>
              <w:rPr>
                <w:rFonts w:eastAsiaTheme="minorEastAsia"/>
                <w:b w:val="0"/>
                <w:noProof/>
                <w:lang w:val="de-DE" w:eastAsia="de-DE"/>
              </w:rPr>
              <w:tab/>
            </w:r>
            <w:r w:rsidRPr="00D72D1A">
              <w:rPr>
                <w:rStyle w:val="Link"/>
                <w:noProof/>
              </w:rPr>
              <w:t>Verlinkung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_Toc495063915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4B863" w14:textId="77777777" w:rsidR="00206363" w:rsidRDefault="00206363">
          <w:pPr>
            <w:pStyle w:val="Verzeichnis2"/>
            <w:rPr>
              <w:rFonts w:eastAsiaTheme="minorEastAsia"/>
              <w:lang w:val="de-DE" w:eastAsia="de-DE"/>
            </w:rPr>
          </w:pPr>
          <w:hyperlink w:anchor="_Toc495063916" w:history="1">
            <w:r w:rsidRPr="00D72D1A">
              <w:rPr>
                <w:rStyle w:val="Link"/>
              </w:rPr>
              <w:t>6.1</w:t>
            </w:r>
            <w:r>
              <w:rPr>
                <w:rFonts w:eastAsiaTheme="minorEastAsia"/>
                <w:lang w:val="de-DE" w:eastAsia="de-DE"/>
              </w:rPr>
              <w:tab/>
            </w:r>
            <w:r w:rsidRPr="00D72D1A">
              <w:rPr>
                <w:rStyle w:val="Link"/>
              </w:rPr>
              <w:t>QmPilot Assets Status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_Toc495063916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4794ED01" w14:textId="77777777" w:rsidR="00DD0F73" w:rsidRDefault="00DD0F73" w:rsidP="00DD0F73">
          <w:pPr>
            <w:tabs>
              <w:tab w:val="right" w:leader="dot" w:pos="9627"/>
            </w:tabs>
          </w:pPr>
          <w:r>
            <w:fldChar w:fldCharType="end"/>
          </w:r>
        </w:p>
        <w:p w14:paraId="37552425" w14:textId="77777777" w:rsidR="00DD0F73" w:rsidRDefault="008D07C4" w:rsidP="00DD0F73">
          <w:pPr>
            <w:tabs>
              <w:tab w:val="left" w:pos="851"/>
              <w:tab w:val="right" w:leader="dot" w:pos="9627"/>
            </w:tabs>
          </w:pPr>
        </w:p>
      </w:sdtContent>
    </w:sdt>
    <w:p w14:paraId="58585EAE" w14:textId="77777777" w:rsidR="00785197" w:rsidRDefault="00785197" w:rsidP="00785197">
      <w:pPr>
        <w:pStyle w:val="Standardgross"/>
        <w:sectPr w:rsidR="00785197" w:rsidSect="0089238F">
          <w:headerReference w:type="first" r:id="rId15"/>
          <w:pgSz w:w="11906" w:h="16838" w:code="9"/>
          <w:pgMar w:top="1701" w:right="794" w:bottom="1418" w:left="1418" w:header="624" w:footer="624" w:gutter="0"/>
          <w:pgNumType w:start="1"/>
          <w:cols w:space="708"/>
          <w:titlePg/>
          <w:docGrid w:linePitch="360"/>
        </w:sectPr>
      </w:pPr>
    </w:p>
    <w:sdt>
      <w:sdtPr>
        <w:rPr>
          <w:lang w:val="de-DE"/>
        </w:rPr>
        <w:alias w:val="Titel"/>
        <w:tag w:val=""/>
        <w:id w:val="2026670447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51351EBD" w14:textId="3A2C84B5" w:rsidR="004C101F" w:rsidRPr="008A01D8" w:rsidRDefault="003D024C" w:rsidP="00785197">
          <w:pPr>
            <w:pStyle w:val="Titel"/>
            <w:rPr>
              <w:lang w:val="de-DE"/>
            </w:rPr>
          </w:pPr>
          <w:proofErr w:type="spellStart"/>
          <w:r>
            <w:rPr>
              <w:lang w:val="de-DE"/>
            </w:rPr>
            <w:t>Neos</w:t>
          </w:r>
          <w:proofErr w:type="spellEnd"/>
          <w:r>
            <w:rPr>
              <w:lang w:val="de-DE"/>
            </w:rPr>
            <w:t xml:space="preserve"> Backend</w:t>
          </w:r>
        </w:p>
      </w:sdtContent>
    </w:sdt>
    <w:p w14:paraId="7DE91737" w14:textId="67515DF5" w:rsidR="00260736" w:rsidRPr="00FC10A5" w:rsidRDefault="001B063D" w:rsidP="00260736">
      <w:pPr>
        <w:rPr>
          <w:bCs/>
          <w:highlight w:val="white"/>
          <w:lang w:val="de-DE"/>
        </w:rPr>
      </w:pPr>
      <w:proofErr w:type="spellStart"/>
      <w:r w:rsidRPr="00FC10A5">
        <w:rPr>
          <w:highlight w:val="white"/>
          <w:lang w:val="de-DE"/>
        </w:rPr>
        <w:t>Neos</w:t>
      </w:r>
      <w:proofErr w:type="spellEnd"/>
      <w:r w:rsidRPr="00FC10A5">
        <w:rPr>
          <w:highlight w:val="white"/>
          <w:lang w:val="de-DE"/>
        </w:rPr>
        <w:t xml:space="preserve"> ist ein</w:t>
      </w:r>
      <w:r w:rsidR="0020489C" w:rsidRPr="00FC10A5">
        <w:rPr>
          <w:highlight w:val="white"/>
          <w:lang w:val="de-DE"/>
        </w:rPr>
        <w:t>e</w:t>
      </w:r>
      <w:r w:rsidRPr="00FC10A5">
        <w:rPr>
          <w:highlight w:val="white"/>
          <w:lang w:val="de-DE"/>
        </w:rPr>
        <w:t xml:space="preserve"> </w:t>
      </w:r>
      <w:proofErr w:type="spellStart"/>
      <w:r w:rsidR="0020489C" w:rsidRPr="00FC10A5">
        <w:rPr>
          <w:highlight w:val="white"/>
          <w:lang w:val="de-DE"/>
        </w:rPr>
        <w:t>O</w:t>
      </w:r>
      <w:r w:rsidRPr="00FC10A5">
        <w:rPr>
          <w:highlight w:val="white"/>
          <w:lang w:val="de-DE"/>
        </w:rPr>
        <w:t>pensource</w:t>
      </w:r>
      <w:proofErr w:type="spellEnd"/>
      <w:r w:rsidRPr="00FC10A5">
        <w:rPr>
          <w:highlight w:val="white"/>
          <w:lang w:val="de-DE"/>
        </w:rPr>
        <w:t xml:space="preserve"> </w:t>
      </w:r>
      <w:r w:rsidR="0020489C" w:rsidRPr="00FC10A5">
        <w:rPr>
          <w:highlight w:val="white"/>
          <w:lang w:val="de-DE"/>
        </w:rPr>
        <w:t xml:space="preserve">CAP (Content </w:t>
      </w:r>
      <w:proofErr w:type="spellStart"/>
      <w:r w:rsidR="0020489C" w:rsidRPr="00FC10A5">
        <w:rPr>
          <w:highlight w:val="white"/>
          <w:lang w:val="de-DE"/>
        </w:rPr>
        <w:t>Application</w:t>
      </w:r>
      <w:proofErr w:type="spellEnd"/>
      <w:r w:rsidR="0020489C" w:rsidRPr="00FC10A5">
        <w:rPr>
          <w:highlight w:val="white"/>
          <w:lang w:val="de-DE"/>
        </w:rPr>
        <w:t xml:space="preserve"> </w:t>
      </w:r>
      <w:proofErr w:type="spellStart"/>
      <w:r w:rsidR="0020489C" w:rsidRPr="00FC10A5">
        <w:rPr>
          <w:highlight w:val="white"/>
          <w:lang w:val="de-DE"/>
        </w:rPr>
        <w:t>Platform</w:t>
      </w:r>
      <w:proofErr w:type="spellEnd"/>
      <w:r w:rsidR="0020489C" w:rsidRPr="00FC10A5">
        <w:rPr>
          <w:highlight w:val="white"/>
          <w:lang w:val="de-DE"/>
        </w:rPr>
        <w:t>)</w:t>
      </w:r>
      <w:r w:rsidR="00521104" w:rsidRPr="00FC10A5">
        <w:rPr>
          <w:highlight w:val="white"/>
          <w:lang w:val="de-DE"/>
        </w:rPr>
        <w:t xml:space="preserve"> zur Verwaltung der </w:t>
      </w:r>
      <w:r w:rsidR="00FC10A5">
        <w:rPr>
          <w:highlight w:val="white"/>
          <w:lang w:val="de-DE"/>
        </w:rPr>
        <w:t>Inhalte der Website phlu.ch. In diesem Leitfaden werden die von der Standardfunktionalität abweichenden Elemente erklärt.</w:t>
      </w:r>
    </w:p>
    <w:p w14:paraId="6BB3BBB1" w14:textId="03754624" w:rsidR="00116A13" w:rsidRDefault="00116A13" w:rsidP="00B21713">
      <w:pPr>
        <w:pStyle w:val="berschrift1"/>
      </w:pPr>
      <w:bookmarkStart w:id="0" w:name="_Toc470786659"/>
      <w:bookmarkStart w:id="1" w:name="_Toc495063899"/>
      <w:r>
        <w:t>Automatisch erstellte Inhalte einfügen</w:t>
      </w:r>
      <w:bookmarkEnd w:id="1"/>
    </w:p>
    <w:p w14:paraId="722CA206" w14:textId="2382E43B" w:rsidR="00B73131" w:rsidRDefault="007D2252" w:rsidP="00116A13">
      <w:pPr>
        <w:pStyle w:val="berschrift2"/>
      </w:pPr>
      <w:bookmarkStart w:id="2" w:name="_Toc495063900"/>
      <w:r>
        <w:t>Ausgewählte Projekte</w:t>
      </w:r>
      <w:r w:rsidR="008505D9">
        <w:t xml:space="preserve"> / Publikationen</w:t>
      </w:r>
      <w:bookmarkEnd w:id="2"/>
    </w:p>
    <w:p w14:paraId="78A092CA" w14:textId="418FDCED" w:rsidR="0039135D" w:rsidRDefault="0039135D" w:rsidP="00B73131">
      <w:pPr>
        <w:spacing w:before="240" w:line="240" w:lineRule="auto"/>
      </w:pPr>
      <w:r>
        <w:t>Die Projekte können auf allen Standardseiten (nicht auf Übersichtseiten oder Serviceseiten) auf der Ebene von Abschnitten eingefügt werden.</w:t>
      </w:r>
    </w:p>
    <w:p w14:paraId="09C92844" w14:textId="763FA9C2" w:rsidR="00AD1192" w:rsidRDefault="00471E5E" w:rsidP="005E1AF9">
      <w:pPr>
        <w:pStyle w:val="Listenabsatz"/>
        <w:numPr>
          <w:ilvl w:val="0"/>
          <w:numId w:val="20"/>
        </w:numPr>
        <w:spacing w:before="240" w:line="240" w:lineRule="auto"/>
      </w:pPr>
      <w:r>
        <w:t>Ein</w:t>
      </w:r>
      <w:r w:rsidR="00D93C9E">
        <w:t>en bestehenden</w:t>
      </w:r>
      <w:r>
        <w:t xml:space="preserve"> Abschnitt</w:t>
      </w:r>
      <w:r w:rsidR="0039135D">
        <w:t xml:space="preserve"> auswählen </w:t>
      </w:r>
      <w:r w:rsidR="00401451">
        <w:t xml:space="preserve">und </w:t>
      </w:r>
      <w:r>
        <w:t>dann</w:t>
      </w:r>
      <w:r w:rsidR="00401451">
        <w:t xml:space="preserve"> </w:t>
      </w:r>
      <w:r>
        <w:t xml:space="preserve">eine neue </w:t>
      </w:r>
      <w:r w:rsidR="0039135D">
        <w:t>Projekt</w:t>
      </w:r>
      <w:r>
        <w:t>liste</w:t>
      </w:r>
      <w:r w:rsidR="0039135D">
        <w:t xml:space="preserve"> </w:t>
      </w:r>
      <w:r>
        <w:t>einfügen</w:t>
      </w:r>
      <w:r w:rsidR="00401451">
        <w:t>.</w:t>
      </w:r>
    </w:p>
    <w:p w14:paraId="731A489C" w14:textId="77777777" w:rsidR="00FD4C4D" w:rsidRDefault="00401451" w:rsidP="00FD4C4D">
      <w:pPr>
        <w:spacing w:before="240" w:line="240" w:lineRule="auto"/>
      </w:pPr>
      <w:r>
        <w:rPr>
          <w:noProof/>
          <w:lang w:val="de-DE" w:eastAsia="de-DE"/>
        </w:rPr>
        <w:drawing>
          <wp:inline distT="0" distB="0" distL="0" distR="0" wp14:anchorId="508C8B0F" wp14:editId="7F9AF7A3">
            <wp:extent cx="6154420" cy="3699510"/>
            <wp:effectExtent l="0" t="0" r="0" b="8890"/>
            <wp:docPr id="54" name="Bild 54" descr="/var/folders/7d/h7yy9fvn45j4ryjj8lfjstkm0000gn/T/com.skitch.skitch/DMDC496736F-6852-427A-900A-AE4A1E4992E8/Bildschirmfoto_2017-09-21_um_16_05_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7d/h7yy9fvn45j4ryjj8lfjstkm0000gn/T/com.skitch.skitch/DMDC496736F-6852-427A-900A-AE4A1E4992E8/Bildschirmfoto_2017-09-21_um_16_05_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69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ACE39" w14:textId="77777777" w:rsidR="00FD4C4D" w:rsidRDefault="00FD4C4D" w:rsidP="00FD4C4D">
      <w:pPr>
        <w:spacing w:before="240" w:line="240" w:lineRule="auto"/>
      </w:pPr>
    </w:p>
    <w:p w14:paraId="7136573E" w14:textId="77777777" w:rsidR="00FD4C4D" w:rsidRDefault="00FD4C4D" w:rsidP="00FD4C4D">
      <w:pPr>
        <w:spacing w:before="240" w:line="240" w:lineRule="auto"/>
      </w:pPr>
    </w:p>
    <w:p w14:paraId="4CBDCD00" w14:textId="77777777" w:rsidR="00FD4C4D" w:rsidRDefault="00FD4C4D" w:rsidP="00FD4C4D">
      <w:pPr>
        <w:spacing w:before="240" w:line="240" w:lineRule="auto"/>
      </w:pPr>
    </w:p>
    <w:p w14:paraId="286E4CFF" w14:textId="77777777" w:rsidR="00FD4C4D" w:rsidRDefault="00FD4C4D" w:rsidP="00FD4C4D">
      <w:pPr>
        <w:spacing w:before="240" w:line="240" w:lineRule="auto"/>
      </w:pPr>
    </w:p>
    <w:p w14:paraId="2A8C9DDE" w14:textId="77777777" w:rsidR="00FD4C4D" w:rsidRDefault="00FD4C4D" w:rsidP="00FD4C4D">
      <w:pPr>
        <w:spacing w:before="240" w:line="240" w:lineRule="auto"/>
      </w:pPr>
    </w:p>
    <w:p w14:paraId="6F910F35" w14:textId="77777777" w:rsidR="00FD4C4D" w:rsidRDefault="00FD4C4D" w:rsidP="00FD4C4D">
      <w:pPr>
        <w:spacing w:before="240" w:line="240" w:lineRule="auto"/>
      </w:pPr>
    </w:p>
    <w:p w14:paraId="2B0161FC" w14:textId="77777777" w:rsidR="00FD4C4D" w:rsidRDefault="00FD4C4D" w:rsidP="00FD4C4D">
      <w:pPr>
        <w:spacing w:before="240" w:line="240" w:lineRule="auto"/>
      </w:pPr>
    </w:p>
    <w:p w14:paraId="7BD5171F" w14:textId="77777777" w:rsidR="00FD4C4D" w:rsidRDefault="00FD4C4D" w:rsidP="00FD4C4D">
      <w:pPr>
        <w:spacing w:before="240" w:line="240" w:lineRule="auto"/>
      </w:pPr>
    </w:p>
    <w:p w14:paraId="53455F90" w14:textId="62C1EEF0" w:rsidR="00401451" w:rsidRDefault="00991386" w:rsidP="00FD4C4D">
      <w:pPr>
        <w:spacing w:before="240" w:line="240" w:lineRule="auto"/>
      </w:pPr>
      <w:r>
        <w:t xml:space="preserve">Im Property </w:t>
      </w:r>
      <w:proofErr w:type="spellStart"/>
      <w:r>
        <w:t>Inspector</w:t>
      </w:r>
      <w:proofErr w:type="spellEnd"/>
      <w:r>
        <w:t xml:space="preserve"> </w:t>
      </w:r>
      <w:r w:rsidR="003A60F4">
        <w:t xml:space="preserve">(am rechten Bildschirmrand) </w:t>
      </w:r>
      <w:proofErr w:type="spellStart"/>
      <w:r>
        <w:t>könne</w:t>
      </w:r>
      <w:r w:rsidR="009C41E3">
        <w:t>editor</w:t>
      </w:r>
      <w:bookmarkStart w:id="3" w:name="_GoBack"/>
      <w:bookmarkEnd w:id="3"/>
      <w:r>
        <w:t>n</w:t>
      </w:r>
      <w:proofErr w:type="spellEnd"/>
      <w:r>
        <w:t xml:space="preserve"> die Filter sowie die Anzeige von Suchfeld und Filter eingestellt werden.</w:t>
      </w:r>
      <w:r w:rsidR="00B43968">
        <w:t xml:space="preserve"> Es können auch gezielt einzelne Projekte ausgewählt werden.</w:t>
      </w:r>
    </w:p>
    <w:p w14:paraId="00A31025" w14:textId="3145175F" w:rsidR="000606F1" w:rsidRDefault="0082135C" w:rsidP="00413515">
      <w:pPr>
        <w:spacing w:before="240" w:line="240" w:lineRule="auto"/>
      </w:pPr>
      <w:r>
        <w:rPr>
          <w:noProof/>
          <w:lang w:val="de-DE" w:eastAsia="de-DE"/>
        </w:rPr>
        <w:drawing>
          <wp:anchor distT="0" distB="0" distL="114300" distR="114300" simplePos="0" relativeHeight="251663360" behindDoc="0" locked="0" layoutInCell="1" allowOverlap="1" wp14:anchorId="42079019" wp14:editId="35F3A076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6154420" cy="3707130"/>
            <wp:effectExtent l="0" t="0" r="0" b="1270"/>
            <wp:wrapSquare wrapText="bothSides"/>
            <wp:docPr id="55" name="Bild 55" descr="/var/folders/7d/h7yy9fvn45j4ryjj8lfjstkm0000gn/T/com.skitch.skitch/DMD240FB990-2E03-44B3-8B6B-D7D6E92EBF1D/neos-inspecto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7d/h7yy9fvn45j4ryjj8lfjstkm0000gn/T/com.skitch.skitch/DMD240FB990-2E03-44B3-8B6B-D7D6E92EBF1D/neos-inspector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6FF1C1" w14:textId="770C2103" w:rsidR="00401451" w:rsidRDefault="00544E23" w:rsidP="00116A13">
      <w:pPr>
        <w:pStyle w:val="berschrift2"/>
      </w:pPr>
      <w:bookmarkStart w:id="4" w:name="_Toc495063901"/>
      <w:r>
        <w:lastRenderedPageBreak/>
        <w:t xml:space="preserve">Ausgewählte </w:t>
      </w:r>
      <w:r w:rsidR="00E24FFF">
        <w:t>Weiterbildungsangebote</w:t>
      </w:r>
      <w:bookmarkEnd w:id="4"/>
    </w:p>
    <w:p w14:paraId="70FA13E5" w14:textId="162B5BD6" w:rsidR="008A01D8" w:rsidRDefault="00FD4C4D" w:rsidP="00413515">
      <w:pPr>
        <w:spacing w:before="240" w:line="240" w:lineRule="auto"/>
      </w:pPr>
      <w:r>
        <w:rPr>
          <w:noProof/>
          <w:lang w:val="de-DE" w:eastAsia="de-DE"/>
        </w:rPr>
        <w:drawing>
          <wp:inline distT="0" distB="0" distL="0" distR="0" wp14:anchorId="7B0400A6" wp14:editId="3619C871">
            <wp:extent cx="6140450" cy="3566160"/>
            <wp:effectExtent l="0" t="0" r="6350" b="0"/>
            <wp:docPr id="19" name="Bild 19" descr="/var/folders/7d/h7yy9fvn45j4ryjj8lfjstkm0000gn/T/com.skitch.skitch/DMD16054985-2C09-43BD-BEF5-CD0ED228457E/Bewegung_und_Sport_-_Fächer_und_Schwerpunk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var/folders/7d/h7yy9fvn45j4ryjj8lfjstkm0000gn/T/com.skitch.skitch/DMD16054985-2C09-43BD-BEF5-CD0ED228457E/Bewegung_und_Sport_-_Fächer_und_Schwerpunkte_-_phlu_ch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062BB" w14:textId="7E727A77" w:rsidR="00202E15" w:rsidRDefault="00202E15" w:rsidP="00202E15">
      <w:pPr>
        <w:pStyle w:val="berschrift1"/>
      </w:pPr>
      <w:bookmarkStart w:id="5" w:name="_Toc495063902"/>
      <w:r>
        <w:t>Kontakte einfügen</w:t>
      </w:r>
      <w:bookmarkEnd w:id="5"/>
    </w:p>
    <w:p w14:paraId="58765B21" w14:textId="6D3E7343" w:rsidR="00EC5102" w:rsidRPr="00EC5102" w:rsidRDefault="006F264C" w:rsidP="00EC5102">
      <w:pPr>
        <w:pStyle w:val="berschrift2"/>
      </w:pPr>
      <w:bookmarkStart w:id="6" w:name="_Toc495063903"/>
      <w:r>
        <w:t>Teams /</w:t>
      </w:r>
      <w:r w:rsidR="00EC5102">
        <w:t xml:space="preserve"> Organisation</w:t>
      </w:r>
      <w:r>
        <w:t>en einfügen</w:t>
      </w:r>
      <w:bookmarkEnd w:id="6"/>
    </w:p>
    <w:p w14:paraId="1BE20639" w14:textId="524B79F2" w:rsidR="0066256F" w:rsidRDefault="009A32BE" w:rsidP="00EC5102">
      <w:r>
        <w:rPr>
          <w:noProof/>
          <w:lang w:val="de-DE" w:eastAsia="de-DE"/>
        </w:rPr>
        <w:drawing>
          <wp:inline distT="0" distB="0" distL="0" distR="0" wp14:anchorId="186C7CFF" wp14:editId="67CA2DCA">
            <wp:extent cx="6154420" cy="3798570"/>
            <wp:effectExtent l="0" t="0" r="0" b="11430"/>
            <wp:docPr id="20" name="Bild 20" descr="/var/folders/7d/h7yy9fvn45j4ryjj8lfjstkm0000gn/T/com.skitch.skitch/DMD98DC0B8E-C9B6-4B93-A2B0-D77484E73B47/Alltag_und_Wissenschaft_-_Fächer_und_Schwerpunk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var/folders/7d/h7yy9fvn45j4ryjj8lfjstkm0000gn/T/com.skitch.skitch/DMD98DC0B8E-C9B6-4B93-A2B0-D77484E73B47/Alltag_und_Wissenschaft_-_Fächer_und_Schwerpunkte_-_phlu_ch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9FD36" w14:textId="77777777" w:rsidR="00EC5102" w:rsidRDefault="00EC5102" w:rsidP="0066256F"/>
    <w:p w14:paraId="44970353" w14:textId="5B80673D" w:rsidR="00C65EE7" w:rsidRPr="00C65EE7" w:rsidRDefault="0066256F" w:rsidP="00C65EE7">
      <w:pPr>
        <w:pStyle w:val="berschrift2"/>
      </w:pPr>
      <w:bookmarkStart w:id="7" w:name="_Toc495063904"/>
      <w:r>
        <w:t>Manuelle Kontakte erstellen</w:t>
      </w:r>
      <w:bookmarkEnd w:id="7"/>
    </w:p>
    <w:p w14:paraId="1EA0F0BA" w14:textId="3AA6C641" w:rsidR="0066256F" w:rsidRDefault="000A6509" w:rsidP="0066256F">
      <w:r>
        <w:rPr>
          <w:noProof/>
          <w:lang w:val="de-DE" w:eastAsia="de-DE"/>
        </w:rPr>
        <w:drawing>
          <wp:inline distT="0" distB="0" distL="0" distR="0" wp14:anchorId="0CF2EF18" wp14:editId="57D5A84F">
            <wp:extent cx="6154420" cy="3826510"/>
            <wp:effectExtent l="0" t="0" r="0" b="8890"/>
            <wp:docPr id="4" name="Bild 4" descr="/var/folders/7d/h7yy9fvn45j4ryjj8lfjstkm0000gn/T/com.skitch.skitch/DMDBA40F022-6FD3-4464-8862-D867132678F7/Alltag_und_Wissenschaft_-_Fächer_und_Schwerpunk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7d/h7yy9fvn45j4ryjj8lfjstkm0000gn/T/com.skitch.skitch/DMDBA40F022-6FD3-4464-8862-D867132678F7/Alltag_und_Wissenschaft_-_Fächer_und_Schwerpunkte_-_phlu_ch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FD255" w14:textId="7B470068" w:rsidR="000A6509" w:rsidRDefault="004B56C1" w:rsidP="0066256F">
      <w:r>
        <w:rPr>
          <w:noProof/>
          <w:lang w:val="de-DE" w:eastAsia="de-DE"/>
        </w:rPr>
        <w:drawing>
          <wp:inline distT="0" distB="0" distL="0" distR="0" wp14:anchorId="1075144C" wp14:editId="2D0D88D4">
            <wp:extent cx="6154420" cy="3819525"/>
            <wp:effectExtent l="0" t="0" r="0" b="0"/>
            <wp:docPr id="21" name="Bild 21" descr="/var/folders/7d/h7yy9fvn45j4ryjj8lfjstkm0000gn/T/com.skitch.skitch/DMDEFC355CB-07FF-4DBE-AC52-D14570FD55E1/Alltag_und_Wissenschaft_-_Fächer_und_Schwerpunk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/var/folders/7d/h7yy9fvn45j4ryjj8lfjstkm0000gn/T/com.skitch.skitch/DMDEFC355CB-07FF-4DBE-AC52-D14570FD55E1/Alltag_und_Wissenschaft_-_Fächer_und_Schwerpunkte_-_phlu_ch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7D84" w14:textId="563396F5" w:rsidR="0066256F" w:rsidRDefault="00984883" w:rsidP="000A6509">
      <w:pPr>
        <w:tabs>
          <w:tab w:val="left" w:pos="1994"/>
        </w:tabs>
      </w:pPr>
      <w:r>
        <w:t xml:space="preserve">Achtung! Kontakte manuell </w:t>
      </w:r>
      <w:proofErr w:type="spellStart"/>
      <w:r>
        <w:t>evento</w:t>
      </w:r>
      <w:proofErr w:type="spellEnd"/>
      <w:r>
        <w:t>...</w:t>
      </w:r>
    </w:p>
    <w:p w14:paraId="0943577C" w14:textId="77777777" w:rsidR="00EE0865" w:rsidRDefault="00EE0865" w:rsidP="000A6509">
      <w:pPr>
        <w:tabs>
          <w:tab w:val="left" w:pos="1994"/>
        </w:tabs>
      </w:pPr>
    </w:p>
    <w:p w14:paraId="1420F736" w14:textId="229E7AF0" w:rsidR="00EE0865" w:rsidRDefault="00EE0865" w:rsidP="000A6509">
      <w:pPr>
        <w:tabs>
          <w:tab w:val="left" w:pos="1994"/>
        </w:tabs>
      </w:pPr>
    </w:p>
    <w:p w14:paraId="4FB894A1" w14:textId="62B61338" w:rsidR="00EE0865" w:rsidRDefault="00D93C9E" w:rsidP="00D93C9E">
      <w:pPr>
        <w:pStyle w:val="berschrift1"/>
      </w:pPr>
      <w:bookmarkStart w:id="8" w:name="_Toc495063905"/>
      <w:r>
        <w:t xml:space="preserve">Fächer und Schwerpunkte oder Beratungen und Angebote </w:t>
      </w:r>
      <w:r w:rsidR="004D558C">
        <w:t>zuordnen und anzeigen</w:t>
      </w:r>
      <w:bookmarkEnd w:id="8"/>
    </w:p>
    <w:p w14:paraId="0AA430D3" w14:textId="1DBF996D" w:rsidR="00B65EA1" w:rsidRDefault="004B56C1" w:rsidP="00B65EA1">
      <w:r>
        <w:rPr>
          <w:noProof/>
          <w:lang w:val="de-DE" w:eastAsia="de-DE"/>
        </w:rPr>
        <w:drawing>
          <wp:inline distT="0" distB="0" distL="0" distR="0" wp14:anchorId="0AC98485" wp14:editId="31121515">
            <wp:extent cx="6147435" cy="6499225"/>
            <wp:effectExtent l="0" t="0" r="0" b="3175"/>
            <wp:docPr id="22" name="Bild 22" descr="/var/folders/7d/h7yy9fvn45j4ryjj8lfjstkm0000gn/T/com.skitch.skitch/DMD6DA95F45-8030-4669-AFC7-B78A5E151645/Unbenannt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/var/folders/7d/h7yy9fvn45j4ryjj8lfjstkm0000gn/T/com.skitch.skitch/DMD6DA95F45-8030-4669-AFC7-B78A5E151645/Unbenannt-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64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3D40" w14:textId="77777777" w:rsidR="008E5F14" w:rsidRDefault="008E5F14" w:rsidP="00B65EA1"/>
    <w:p w14:paraId="717DB3B2" w14:textId="77777777" w:rsidR="004B56C1" w:rsidRDefault="004B56C1" w:rsidP="00B65EA1"/>
    <w:p w14:paraId="7E639E35" w14:textId="77777777" w:rsidR="004B56C1" w:rsidRDefault="004B56C1" w:rsidP="00B65EA1"/>
    <w:p w14:paraId="4EB962D8" w14:textId="77777777" w:rsidR="004B56C1" w:rsidRDefault="004B56C1" w:rsidP="00B65EA1"/>
    <w:p w14:paraId="7EE2B1B9" w14:textId="53BA6EEA" w:rsidR="004D558C" w:rsidRDefault="004B56C1" w:rsidP="004B56C1">
      <w:pPr>
        <w:pStyle w:val="berschrift1"/>
      </w:pPr>
      <w:bookmarkStart w:id="9" w:name="_Toc495063906"/>
      <w:r w:rsidRPr="004B56C1">
        <w:t>S</w:t>
      </w:r>
      <w:r w:rsidR="000548CA">
        <w:t>tandorte</w:t>
      </w:r>
      <w:bookmarkEnd w:id="9"/>
    </w:p>
    <w:p w14:paraId="492A6231" w14:textId="41CFD567" w:rsidR="006344E5" w:rsidRPr="006344E5" w:rsidRDefault="000548CA" w:rsidP="006344E5">
      <w:pPr>
        <w:pStyle w:val="berschrift2"/>
      </w:pPr>
      <w:bookmarkStart w:id="10" w:name="_Toc495063907"/>
      <w:r>
        <w:t>Neuer Standort erfassen</w:t>
      </w:r>
      <w:bookmarkEnd w:id="10"/>
    </w:p>
    <w:p w14:paraId="5D3AA7C8" w14:textId="2E439BEB" w:rsidR="00CA0EE3" w:rsidRDefault="00CA0EE3" w:rsidP="00D93C9E">
      <w:r>
        <w:rPr>
          <w:noProof/>
          <w:lang w:val="de-DE" w:eastAsia="de-DE"/>
        </w:rPr>
        <w:drawing>
          <wp:inline distT="0" distB="0" distL="0" distR="0" wp14:anchorId="7BE2044F" wp14:editId="28CC474F">
            <wp:extent cx="6147435" cy="3664585"/>
            <wp:effectExtent l="0" t="0" r="0" b="0"/>
            <wp:docPr id="26" name="Bild 26" descr="/Users/paafelder/Desktop/Löwengraben__LG__-_Standorte_-_Über_uns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/Users/paafelder/Desktop/Löwengraben__LG__-_Standorte_-_Über_uns_-_phlu_ch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515F" w14:textId="24C70FDD" w:rsidR="00C52B9C" w:rsidRDefault="00582192" w:rsidP="00582192">
      <w:pPr>
        <w:pStyle w:val="berschrift2"/>
      </w:pPr>
      <w:bookmarkStart w:id="11" w:name="_Toc495063908"/>
      <w:r>
        <w:lastRenderedPageBreak/>
        <w:t>Organisationen</w:t>
      </w:r>
      <w:r w:rsidR="00937513">
        <w:t xml:space="preserve"> Links</w:t>
      </w:r>
      <w:r>
        <w:t xml:space="preserve"> anzeigen</w:t>
      </w:r>
      <w:bookmarkEnd w:id="11"/>
    </w:p>
    <w:p w14:paraId="22BBD61C" w14:textId="770BA38B" w:rsidR="00582192" w:rsidRPr="00582192" w:rsidRDefault="00FA2159" w:rsidP="00582192">
      <w:r>
        <w:rPr>
          <w:noProof/>
          <w:lang w:val="de-DE" w:eastAsia="de-DE"/>
        </w:rPr>
        <w:drawing>
          <wp:inline distT="0" distB="0" distL="0" distR="0" wp14:anchorId="03810904" wp14:editId="34107956">
            <wp:extent cx="6147435" cy="7168515"/>
            <wp:effectExtent l="0" t="0" r="0" b="0"/>
            <wp:docPr id="27" name="Bild 27" descr="/var/folders/7d/h7yy9fvn45j4ryjj8lfjstkm0000gn/T/com.skitch.skitch/DMD27630EB9-EB96-4353-AC48-5C08383CD3C1/Löwengraben__LG__-_Standorte_-_Über_uns_-_phlu_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/var/folders/7d/h7yy9fvn45j4ryjj8lfjstkm0000gn/T/com.skitch.skitch/DMD27630EB9-EB96-4353-AC48-5C08383CD3C1/Löwengraben__LG__-_Standorte_-_Über_uns_-_phlu_ch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716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DE0" w14:textId="77777777" w:rsidR="00C52B9C" w:rsidRDefault="00C52B9C" w:rsidP="00D93C9E"/>
    <w:p w14:paraId="44B7DA61" w14:textId="77777777" w:rsidR="00CC7497" w:rsidRDefault="00CC7497" w:rsidP="00D93C9E"/>
    <w:p w14:paraId="564652AE" w14:textId="7AF183AE" w:rsidR="00C52B9C" w:rsidRDefault="00553199" w:rsidP="00C52B9C">
      <w:pPr>
        <w:pStyle w:val="berschrift1"/>
      </w:pPr>
      <w:bookmarkStart w:id="12" w:name="_Toc495063909"/>
      <w:r>
        <w:lastRenderedPageBreak/>
        <w:t>Teaser</w:t>
      </w:r>
      <w:bookmarkEnd w:id="12"/>
    </w:p>
    <w:p w14:paraId="1F2E0D10" w14:textId="77777777" w:rsidR="00CC7497" w:rsidRPr="00CC7497" w:rsidRDefault="00CC7497" w:rsidP="00CC7497"/>
    <w:p w14:paraId="24A6A50C" w14:textId="1514387E" w:rsidR="005A515B" w:rsidRPr="009A4CE7" w:rsidRDefault="00C92AC6" w:rsidP="005A515B">
      <w:pPr>
        <w:pStyle w:val="berschrift2"/>
      </w:pPr>
      <w:bookmarkStart w:id="13" w:name="_Toc495063910"/>
      <w:r>
        <w:t>Teaser</w:t>
      </w:r>
      <w:r w:rsidR="003E41A4">
        <w:t>-</w:t>
      </w:r>
      <w:r>
        <w:t xml:space="preserve"> B</w:t>
      </w:r>
      <w:r w:rsidR="005A515B">
        <w:t>ereich aktivieren</w:t>
      </w:r>
      <w:bookmarkEnd w:id="13"/>
    </w:p>
    <w:p w14:paraId="56AF784A" w14:textId="3ED3C296" w:rsidR="005A515B" w:rsidRDefault="005A515B" w:rsidP="005A515B">
      <w:r>
        <w:rPr>
          <w:noProof/>
          <w:lang w:val="de-DE" w:eastAsia="de-DE"/>
        </w:rPr>
        <w:drawing>
          <wp:inline distT="0" distB="0" distL="0" distR="0" wp14:anchorId="226A5E38" wp14:editId="1A04A251">
            <wp:extent cx="6147435" cy="3657600"/>
            <wp:effectExtent l="0" t="0" r="0" b="0"/>
            <wp:docPr id="28" name="Bild 28" descr="/var/folders/7d/h7yy9fvn45j4ryjj8lfjstkm0000gn/T/com.skitch.skitch/DMDFC83E964-BFFE-41D3-B55B-798BCB4060D7/Tagungs-__Event-_und_Publikationsmanagement__TEP__-_Dienstleistungszentren_-_Beratungen_und_Angebo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/var/folders/7d/h7yy9fvn45j4ryjj8lfjstkm0000gn/T/com.skitch.skitch/DMDFC83E964-BFFE-41D3-B55B-798BCB4060D7/Tagungs-__Event-_und_Publikationsmanagement__TEP__-_Dienstleistungszentren_-_Beratungen_und_Angebote_-_phlu_ch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FEEA" w14:textId="77777777" w:rsidR="00197FA6" w:rsidRPr="005A515B" w:rsidRDefault="00197FA6" w:rsidP="005A515B"/>
    <w:p w14:paraId="3E3C811E" w14:textId="3861A56E" w:rsidR="0041504B" w:rsidRDefault="009E191B" w:rsidP="0041504B">
      <w:pPr>
        <w:pStyle w:val="berschrift2"/>
      </w:pPr>
      <w:bookmarkStart w:id="14" w:name="_Toc495063911"/>
      <w:r>
        <w:lastRenderedPageBreak/>
        <w:t>Teaser</w:t>
      </w:r>
      <w:r w:rsidR="003E41A4">
        <w:t>-</w:t>
      </w:r>
      <w:r w:rsidR="00C92AC6">
        <w:t xml:space="preserve"> T</w:t>
      </w:r>
      <w:r>
        <w:t>yp wählen</w:t>
      </w:r>
      <w:bookmarkEnd w:id="14"/>
    </w:p>
    <w:p w14:paraId="7C64CADA" w14:textId="26BEC2C3" w:rsidR="006D17BF" w:rsidRDefault="00656F95" w:rsidP="006D17BF">
      <w:r>
        <w:rPr>
          <w:noProof/>
          <w:lang w:val="de-DE" w:eastAsia="de-DE"/>
        </w:rPr>
        <w:drawing>
          <wp:inline distT="0" distB="0" distL="0" distR="0" wp14:anchorId="3EE8F37B" wp14:editId="70208247">
            <wp:extent cx="6140450" cy="3650615"/>
            <wp:effectExtent l="0" t="0" r="6350" b="6985"/>
            <wp:docPr id="33" name="Bild 33" descr="/var/folders/7d/h7yy9fvn45j4ryjj8lfjstkm0000gn/T/com.skitch.skitch/DMD98193BCA-2633-40A2-A945-4DDEE62B145F/Tagungs-__Event-_und_Publikationsmanagement__TEP__-_Dienstleistungszentren_-_Beratungen_und_Angebo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/var/folders/7d/h7yy9fvn45j4ryjj8lfjstkm0000gn/T/com.skitch.skitch/DMD98193BCA-2633-40A2-A945-4DDEE62B145F/Tagungs-__Event-_und_Publikationsmanagement__TEP__-_Dienstleistungszentren_-_Beratungen_und_Angebote_-_phlu_ch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7419" w14:textId="77777777" w:rsidR="00F341EE" w:rsidRPr="006D17BF" w:rsidRDefault="00F341EE" w:rsidP="006D17BF"/>
    <w:p w14:paraId="5286C1A6" w14:textId="673005F6" w:rsidR="00772363" w:rsidRDefault="00C92AC6" w:rsidP="00C92AC6">
      <w:pPr>
        <w:pStyle w:val="berschrift2"/>
      </w:pPr>
      <w:bookmarkStart w:id="15" w:name="_Toc495063912"/>
      <w:r>
        <w:t>Veranstaltungs</w:t>
      </w:r>
      <w:r w:rsidR="003E41A4">
        <w:t>-</w:t>
      </w:r>
      <w:r>
        <w:t xml:space="preserve"> Teaser erstellen</w:t>
      </w:r>
      <w:bookmarkEnd w:id="15"/>
    </w:p>
    <w:p w14:paraId="28076BFC" w14:textId="6E4320E6" w:rsidR="00C92AC6" w:rsidRDefault="00840D24" w:rsidP="00DD2195">
      <w:r>
        <w:rPr>
          <w:noProof/>
          <w:lang w:val="de-DE" w:eastAsia="de-DE"/>
        </w:rPr>
        <w:drawing>
          <wp:inline distT="0" distB="0" distL="0" distR="0" wp14:anchorId="74D235D8" wp14:editId="765677E9">
            <wp:extent cx="6147435" cy="3577590"/>
            <wp:effectExtent l="0" t="0" r="0" b="3810"/>
            <wp:docPr id="1" name="Bild 1" descr="../Desktop/Bildschirmfoto_2017-10-03_um_14_41_55__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Bildschirmfoto_2017-10-03_um_14_41_55__3_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66C94" w14:textId="77777777" w:rsidR="00C92AC6" w:rsidRDefault="00C92AC6" w:rsidP="00DD2195"/>
    <w:p w14:paraId="748BCB80" w14:textId="77777777" w:rsidR="00F341EE" w:rsidRDefault="00F341EE" w:rsidP="00F341EE">
      <w:pPr>
        <w:pStyle w:val="berschrift2"/>
      </w:pPr>
      <w:bookmarkStart w:id="16" w:name="_Toc495063913"/>
      <w:r>
        <w:lastRenderedPageBreak/>
        <w:t>News- Teaser erstellen</w:t>
      </w:r>
      <w:bookmarkEnd w:id="16"/>
    </w:p>
    <w:p w14:paraId="320AE83C" w14:textId="77777777" w:rsidR="00F341EE" w:rsidRPr="005F1028" w:rsidRDefault="00F341EE" w:rsidP="00F341EE">
      <w:r>
        <w:rPr>
          <w:noProof/>
          <w:lang w:val="de-DE" w:eastAsia="de-DE"/>
        </w:rPr>
        <w:drawing>
          <wp:inline distT="0" distB="0" distL="0" distR="0" wp14:anchorId="677C0DA7" wp14:editId="1D24A0ED">
            <wp:extent cx="6147435" cy="3650615"/>
            <wp:effectExtent l="0" t="0" r="0" b="6985"/>
            <wp:docPr id="32" name="Bild 32" descr="/var/folders/7d/h7yy9fvn45j4ryjj8lfjstkm0000gn/T/com.skitch.skitch/DMD6FCCCF9B-1471-475D-AAF0-1119530E521A/Bildschirmfoto_2017-09-28_um_12_10_48__3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/var/folders/7d/h7yy9fvn45j4ryjj8lfjstkm0000gn/T/com.skitch.skitch/DMD6FCCCF9B-1471-475D-AAF0-1119530E521A/Bildschirmfoto_2017-09-28_um_12_10_48__3_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CEB4E" w14:textId="77777777" w:rsidR="00F341EE" w:rsidRDefault="00F341EE" w:rsidP="00DD2195"/>
    <w:p w14:paraId="18DA8DAA" w14:textId="213E7519" w:rsidR="00D83B92" w:rsidRDefault="00F341EE" w:rsidP="00F341EE">
      <w:pPr>
        <w:pStyle w:val="berschrift2"/>
      </w:pPr>
      <w:bookmarkStart w:id="17" w:name="_Toc495063914"/>
      <w:r>
        <w:t>Teaser mit Links auf bestehende Inhalte</w:t>
      </w:r>
      <w:bookmarkEnd w:id="17"/>
    </w:p>
    <w:p w14:paraId="566C396F" w14:textId="7D068647" w:rsidR="00F341EE" w:rsidRPr="00F341EE" w:rsidRDefault="007E148E" w:rsidP="00F341EE">
      <w:r>
        <w:rPr>
          <w:noProof/>
          <w:lang w:val="de-DE" w:eastAsia="de-DE"/>
        </w:rPr>
        <w:drawing>
          <wp:inline distT="0" distB="0" distL="0" distR="0" wp14:anchorId="37650A06" wp14:editId="3F38B1B7">
            <wp:extent cx="6140450" cy="3570605"/>
            <wp:effectExtent l="0" t="0" r="6350" b="10795"/>
            <wp:docPr id="3" name="Bild 3" descr="/var/folders/7d/h7yy9fvn45j4ryjj8lfjstkm0000gn/T/com.skitch.skitch/DMDD1C43667-9EFB-4CE5-AB1F-E4A2BAEDBC9E/Tagungs-__Event-_und_Publikationsmanagement__TEP__-_Dienstleistungszentren_-_Beratungen_und_Angebo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7d/h7yy9fvn45j4ryjj8lfjstkm0000gn/T/com.skitch.skitch/DMDD1C43667-9EFB-4CE5-AB1F-E4A2BAEDBC9E/Tagungs-__Event-_und_Publikationsmanagement__TEP__-_Dienstleistungszentren_-_Beratungen_und_Angebote_-_phlu_ch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97F6A" w14:textId="77777777" w:rsidR="00D83B92" w:rsidRDefault="00D83B92" w:rsidP="00DD2195"/>
    <w:p w14:paraId="3719B204" w14:textId="77777777" w:rsidR="00D83B92" w:rsidRDefault="00D83B92" w:rsidP="00DD2195"/>
    <w:p w14:paraId="1247852F" w14:textId="11A8E4F0" w:rsidR="000D31DC" w:rsidRDefault="000D31DC" w:rsidP="000D31DC">
      <w:pPr>
        <w:pStyle w:val="berschrift1"/>
      </w:pPr>
      <w:bookmarkStart w:id="18" w:name="_Toc495063915"/>
      <w:r>
        <w:lastRenderedPageBreak/>
        <w:t>Verlinkung</w:t>
      </w:r>
      <w:bookmarkEnd w:id="18"/>
    </w:p>
    <w:p w14:paraId="5CCD18EA" w14:textId="04456DEF" w:rsidR="000D31DC" w:rsidRDefault="00031686" w:rsidP="00DD2195">
      <w:r>
        <w:rPr>
          <w:noProof/>
          <w:lang w:val="de-DE" w:eastAsia="de-DE"/>
        </w:rPr>
        <w:drawing>
          <wp:inline distT="0" distB="0" distL="0" distR="0" wp14:anchorId="0374FA62" wp14:editId="49A61A22">
            <wp:extent cx="6140450" cy="3570605"/>
            <wp:effectExtent l="0" t="0" r="6350" b="10795"/>
            <wp:docPr id="5" name="Bild 5" descr="/var/folders/7d/h7yy9fvn45j4ryjj8lfjstkm0000gn/T/com.skitch.skitch/DMD9E5AB313-70D8-40E6-9E9A-0DD03CA5CBAC/Tagungs-__Event-_und_Publikationsmanagement__TEP__-_Dienstleistungszentren_-_Beratungen_und_Angebo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7d/h7yy9fvn45j4ryjj8lfjstkm0000gn/T/com.skitch.skitch/DMD9E5AB313-70D8-40E6-9E9A-0DD03CA5CBAC/Tagungs-__Event-_und_Publikationsmanagement__TEP__-_Dienstleistungszentren_-_Beratungen_und_Angebote_-_phlu_ch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2631B" w14:textId="77777777" w:rsidR="008F685C" w:rsidRDefault="008F685C" w:rsidP="00DD2195"/>
    <w:p w14:paraId="3690E87D" w14:textId="26DDDE8E" w:rsidR="008F685C" w:rsidRDefault="008F685C" w:rsidP="008F685C">
      <w:pPr>
        <w:pStyle w:val="berschrift2"/>
      </w:pPr>
      <w:bookmarkStart w:id="19" w:name="_Toc495063916"/>
      <w:proofErr w:type="spellStart"/>
      <w:r>
        <w:t>QmPilot</w:t>
      </w:r>
      <w:proofErr w:type="spellEnd"/>
      <w:r>
        <w:t xml:space="preserve"> Assets</w:t>
      </w:r>
      <w:r w:rsidR="00064822">
        <w:t xml:space="preserve"> </w:t>
      </w:r>
      <w:bookmarkEnd w:id="19"/>
      <w:r w:rsidR="00206363">
        <w:t>Status Sichtbarkeit</w:t>
      </w:r>
    </w:p>
    <w:p w14:paraId="0B2FF59B" w14:textId="6E3C9267" w:rsidR="00485D99" w:rsidRPr="00485D99" w:rsidRDefault="00B7630E" w:rsidP="00485D99">
      <w:r>
        <w:t xml:space="preserve">Wenn eine </w:t>
      </w:r>
      <w:r w:rsidR="00485D99">
        <w:t>Datei im Qm-Pilot</w:t>
      </w:r>
      <w:r>
        <w:t xml:space="preserve"> noch nicht </w:t>
      </w:r>
      <w:r w:rsidR="00064822">
        <w:t xml:space="preserve">für die Website </w:t>
      </w:r>
      <w:r>
        <w:t>freigegeben ist, wird folgende Meldung angezeigt:</w:t>
      </w:r>
    </w:p>
    <w:p w14:paraId="4AE58FEA" w14:textId="69040A89" w:rsidR="000D31DC" w:rsidRDefault="00907D2B" w:rsidP="00DD2195">
      <w:r>
        <w:rPr>
          <w:noProof/>
          <w:lang w:val="de-DE" w:eastAsia="de-DE"/>
        </w:rPr>
        <w:drawing>
          <wp:inline distT="0" distB="0" distL="0" distR="0" wp14:anchorId="7D131312" wp14:editId="42CA6150">
            <wp:extent cx="6151880" cy="1031240"/>
            <wp:effectExtent l="0" t="0" r="0" b="10160"/>
            <wp:docPr id="6" name="Bild 6" descr="/var/folders/7d/h7yy9fvn45j4ryjj8lfjstkm0000gn/T/com.skitch.skitch/DMDED12B345-DADB-42CB-806D-4FC2A5F7BA8C/Tagungs-__Event-_und_Publikationsmanagement__TEP__-_Dienstleistungszentren_-_Beratungen_und_Angebote_-_phlu_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var/folders/7d/h7yy9fvn45j4ryjj8lfjstkm0000gn/T/com.skitch.skitch/DMDED12B345-DADB-42CB-806D-4FC2A5F7BA8C/Tagungs-__Event-_und_Publikationsmanagement__TEP__-_Dienstleistungszentren_-_Beratungen_und_Angebote_-_phlu_ch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03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48FCB" w14:textId="77777777" w:rsidR="00B20D30" w:rsidRDefault="00B20D30" w:rsidP="00B20D30"/>
    <w:p w14:paraId="5A2D09AE" w14:textId="77777777" w:rsidR="00B20D30" w:rsidRDefault="00B20D30" w:rsidP="00B20D30"/>
    <w:p w14:paraId="0CD93520" w14:textId="77777777" w:rsidR="00B20D30" w:rsidRDefault="00B20D30" w:rsidP="00B20D30"/>
    <w:p w14:paraId="03D7C919" w14:textId="77777777" w:rsidR="00B20D30" w:rsidRDefault="00B20D30" w:rsidP="00B20D30"/>
    <w:p w14:paraId="084A679A" w14:textId="77777777" w:rsidR="00B20D30" w:rsidRDefault="00B20D30" w:rsidP="00B20D30"/>
    <w:p w14:paraId="2975362B" w14:textId="77777777" w:rsidR="00B20D30" w:rsidRDefault="00B20D30" w:rsidP="00B20D30"/>
    <w:p w14:paraId="10ABE471" w14:textId="77777777" w:rsidR="00B20D30" w:rsidRDefault="00B20D30" w:rsidP="00B20D30"/>
    <w:p w14:paraId="2D678E35" w14:textId="77777777" w:rsidR="00B20D30" w:rsidRDefault="00B20D30" w:rsidP="00B20D30"/>
    <w:p w14:paraId="78C741D8" w14:textId="77777777" w:rsidR="00B20D30" w:rsidRDefault="00B20D30" w:rsidP="00B20D30"/>
    <w:p w14:paraId="0F35FD53" w14:textId="77777777" w:rsidR="00B20D30" w:rsidRDefault="00B20D30" w:rsidP="00B20D30"/>
    <w:p w14:paraId="538B44E3" w14:textId="78DB42F4" w:rsidR="00B7630E" w:rsidRDefault="00064822" w:rsidP="00B20D30">
      <w:r>
        <w:lastRenderedPageBreak/>
        <w:t>Assets</w:t>
      </w:r>
      <w:r w:rsidR="00B20D30">
        <w:t xml:space="preserve"> können</w:t>
      </w:r>
      <w:r>
        <w:t xml:space="preserve"> im </w:t>
      </w:r>
      <w:proofErr w:type="spellStart"/>
      <w:r>
        <w:t>QmPilot</w:t>
      </w:r>
      <w:proofErr w:type="spellEnd"/>
      <w:r>
        <w:t xml:space="preserve"> Backend </w:t>
      </w:r>
      <w:r w:rsidR="00B20D30">
        <w:t>freigegeben werden:</w:t>
      </w:r>
    </w:p>
    <w:p w14:paraId="4B88CEA1" w14:textId="5A8ADCED" w:rsidR="00064822" w:rsidRPr="00064822" w:rsidRDefault="004E4227" w:rsidP="00064822">
      <w:r>
        <w:rPr>
          <w:noProof/>
          <w:lang w:val="de-DE" w:eastAsia="de-DE"/>
        </w:rPr>
        <w:drawing>
          <wp:inline distT="0" distB="0" distL="0" distR="0" wp14:anchorId="1751F46F" wp14:editId="7C01579B">
            <wp:extent cx="6154420" cy="3840480"/>
            <wp:effectExtent l="0" t="0" r="0" b="0"/>
            <wp:docPr id="7" name="Bild 7" descr="/var/folders/7d/h7yy9fvn45j4ryjj8lfjstkm0000gn/T/com.skitch.skitch/DMD6BF2D2EB-7AC1-4BB1-BEC8-8E021CE1D9A9/Bildschirmfoto_2017-10-04_um_16_36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7d/h7yy9fvn45j4ryjj8lfjstkm0000gn/T/com.skitch.skitch/DMD6BF2D2EB-7AC1-4BB1-BEC8-8E021CE1D9A9/Bildschirmfoto_2017-10-04_um_16_36_1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EA32A" w14:textId="18DF537F" w:rsidR="00B7630E" w:rsidRDefault="00B20D30" w:rsidP="00DD2195">
      <w:r>
        <w:rPr>
          <w:noProof/>
          <w:lang w:val="de-DE" w:eastAsia="de-DE"/>
        </w:rPr>
        <w:drawing>
          <wp:inline distT="0" distB="0" distL="0" distR="0" wp14:anchorId="19C9BDF0" wp14:editId="10940061">
            <wp:extent cx="6147435" cy="3481705"/>
            <wp:effectExtent l="0" t="0" r="0" b="0"/>
            <wp:docPr id="11" name="Bild 11" descr="/var/folders/7d/h7yy9fvn45j4ryjj8lfjstkm0000gn/T/com.skitch.skitch/DMD351FEEB1-AB87-4923-ABD0-96F2479982A2/QM-Pilot_3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7d/h7yy9fvn45j4ryjj8lfjstkm0000gn/T/com.skitch.skitch/DMD351FEEB1-AB87-4923-ABD0-96F2479982A2/QM-Pilot_3_1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435" cy="348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76CC97B7" w14:textId="25440463" w:rsidR="00DD2195" w:rsidRDefault="00DD2195" w:rsidP="00DD2195"/>
    <w:p w14:paraId="3D691C63" w14:textId="77777777" w:rsidR="00B20D30" w:rsidRPr="00DD2195" w:rsidRDefault="00B20D30" w:rsidP="00DD2195"/>
    <w:sectPr w:rsidR="00B20D30" w:rsidRPr="00DD2195" w:rsidSect="0089238F">
      <w:headerReference w:type="default" r:id="rId34"/>
      <w:footerReference w:type="default" r:id="rId35"/>
      <w:footerReference w:type="first" r:id="rId36"/>
      <w:pgSz w:w="11906" w:h="16838" w:code="9"/>
      <w:pgMar w:top="1701" w:right="794" w:bottom="1418" w:left="1418" w:header="624" w:footer="624" w:gutter="0"/>
      <w:pgNumType w:start="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B68B49" w14:textId="77777777" w:rsidR="008D07C4" w:rsidRDefault="008D07C4" w:rsidP="00CC6B8E">
      <w:pPr>
        <w:spacing w:after="0" w:line="240" w:lineRule="auto"/>
      </w:pPr>
      <w:r>
        <w:separator/>
      </w:r>
    </w:p>
  </w:endnote>
  <w:endnote w:type="continuationSeparator" w:id="0">
    <w:p w14:paraId="20F4A5D8" w14:textId="77777777" w:rsidR="008D07C4" w:rsidRDefault="008D07C4" w:rsidP="00CC6B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ZapfDingbats">
    <w:panose1 w:val="00000000000000000000"/>
    <w:charset w:val="02"/>
    <w:family w:val="decorative"/>
    <w:notTrueType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AC2728" w14:textId="77777777" w:rsidR="003B719C" w:rsidRDefault="003B719C" w:rsidP="00DE4FDA">
    <w:pPr>
      <w:pStyle w:val="Fuzeile"/>
      <w:tabs>
        <w:tab w:val="clear" w:pos="9072"/>
        <w:tab w:val="left" w:pos="8077"/>
        <w:tab w:val="right" w:pos="9720"/>
      </w:tabs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66DCCA" w14:textId="77777777" w:rsidR="003B719C" w:rsidRDefault="003B719C" w:rsidP="002E553F">
    <w:pPr>
      <w:pStyle w:val="Fuzeile"/>
      <w:tabs>
        <w:tab w:val="clear" w:pos="9072"/>
        <w:tab w:val="right" w:pos="9720"/>
      </w:tabs>
    </w:pPr>
    <w:r>
      <w:tab/>
    </w:r>
    <w:r>
      <w:fldChar w:fldCharType="begin"/>
    </w:r>
    <w:r>
      <w:instrText xml:space="preserve"> </w:instrText>
    </w:r>
    <w:r w:rsidR="005E1AF9">
      <w:instrText>TIME</w:instrText>
    </w:r>
    <w:r>
      <w:instrText xml:space="preserve"> \@ "</w:instrText>
    </w:r>
    <w:r w:rsidR="005E1AF9">
      <w:instrText>dd.MM.yyyy</w:instrText>
    </w:r>
    <w:r>
      <w:instrText xml:space="preserve">" </w:instrText>
    </w:r>
    <w:r>
      <w:fldChar w:fldCharType="separate"/>
    </w:r>
    <w:r w:rsidR="00197FA6">
      <w:rPr>
        <w:noProof/>
      </w:rPr>
      <w:t>03.10.2017</w:t>
    </w:r>
    <w:r>
      <w:fldChar w:fldCharType="end"/>
    </w:r>
    <w:r>
      <w:tab/>
    </w:r>
    <w:r w:rsidRPr="00495480">
      <w:t xml:space="preserve">Seite </w:t>
    </w:r>
    <w:r w:rsidRPr="00495480">
      <w:fldChar w:fldCharType="begin"/>
    </w:r>
    <w:r w:rsidR="005E1AF9">
      <w:instrText>PAGE</w:instrText>
    </w:r>
    <w:r w:rsidRPr="00495480">
      <w:instrText xml:space="preserve">   \* MERGEFORMAT</w:instrText>
    </w:r>
    <w:r w:rsidRPr="00495480">
      <w:fldChar w:fldCharType="separate"/>
    </w:r>
    <w:r w:rsidR="009C41E3" w:rsidRPr="009C41E3">
      <w:rPr>
        <w:noProof/>
        <w:lang w:val="de-DE"/>
      </w:rPr>
      <w:t>4</w:t>
    </w:r>
    <w:r w:rsidRPr="00495480">
      <w:fldChar w:fldCharType="end"/>
    </w:r>
    <w:r w:rsidRPr="00495480">
      <w:t xml:space="preserve"> / </w:t>
    </w:r>
    <w:r w:rsidR="00960FB7">
      <w:fldChar w:fldCharType="begin"/>
    </w:r>
    <w:r w:rsidR="00960FB7">
      <w:instrText xml:space="preserve"> </w:instrText>
    </w:r>
    <w:r w:rsidR="005E1AF9">
      <w:instrText>NUMPAGES</w:instrText>
    </w:r>
    <w:r w:rsidR="00960FB7">
      <w:instrText xml:space="preserve">   \* MERGEFORMAT </w:instrText>
    </w:r>
    <w:r w:rsidR="00960FB7">
      <w:fldChar w:fldCharType="separate"/>
    </w:r>
    <w:r w:rsidR="009C41E3">
      <w:rPr>
        <w:noProof/>
      </w:rPr>
      <w:t>15</w:t>
    </w:r>
    <w:r w:rsidR="00960FB7">
      <w:rPr>
        <w:noProof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lenraster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top w:w="0" w:type="dxa"/>
        <w:left w:w="0" w:type="dxa"/>
        <w:bottom w:w="0" w:type="dxa"/>
        <w:right w:w="0" w:type="dxa"/>
      </w:tblCellMar>
      <w:tblLook w:val="04A0" w:firstRow="1" w:lastRow="0" w:firstColumn="1" w:lastColumn="0" w:noHBand="0" w:noVBand="1"/>
    </w:tblPr>
    <w:tblGrid>
      <w:gridCol w:w="6657"/>
      <w:gridCol w:w="1799"/>
      <w:gridCol w:w="1238"/>
    </w:tblGrid>
    <w:tr w:rsidR="003B719C" w14:paraId="7DAE6FA1" w14:textId="77777777" w:rsidTr="009B3F5B">
      <w:sdt>
        <w:sdtPr>
          <w:alias w:val="Autor"/>
          <w:tag w:val=""/>
          <w:id w:val="-63162594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6665" w:type="dxa"/>
            </w:tcPr>
            <w:p w14:paraId="385F6F3A" w14:textId="77777777" w:rsidR="003B719C" w:rsidRDefault="003B719C" w:rsidP="00A43C22">
              <w:pPr>
                <w:pStyle w:val="Fuzeile"/>
              </w:pPr>
              <w:r>
                <w:t>Furrer Esther PH Luzern</w:t>
              </w:r>
            </w:p>
          </w:tc>
        </w:sdtContent>
      </w:sdt>
      <w:tc>
        <w:tcPr>
          <w:tcW w:w="1800" w:type="dxa"/>
        </w:tcPr>
        <w:p w14:paraId="403AC81B" w14:textId="77777777" w:rsidR="003B719C" w:rsidRDefault="003B719C" w:rsidP="00A43C22">
          <w:pPr>
            <w:pStyle w:val="Fuzeile"/>
            <w:jc w:val="right"/>
          </w:pPr>
          <w:r>
            <w:fldChar w:fldCharType="begin"/>
          </w:r>
          <w:r>
            <w:instrText xml:space="preserve"> </w:instrText>
          </w:r>
          <w:r w:rsidR="005E1AF9">
            <w:instrText>SAVEDATE</w:instrText>
          </w:r>
          <w:r>
            <w:instrText xml:space="preserve">  \@ "</w:instrText>
          </w:r>
          <w:r w:rsidR="005E1AF9">
            <w:instrText>dd.MM.yyyy</w:instrText>
          </w:r>
          <w:r>
            <w:instrText xml:space="preserve">"  \* MERGEFORMAT </w:instrText>
          </w:r>
          <w:r>
            <w:fldChar w:fldCharType="separate"/>
          </w:r>
          <w:r w:rsidR="00197FA6">
            <w:rPr>
              <w:noProof/>
            </w:rPr>
            <w:t>28.09.2017</w:t>
          </w:r>
          <w:r>
            <w:fldChar w:fldCharType="end"/>
          </w:r>
        </w:p>
      </w:tc>
      <w:tc>
        <w:tcPr>
          <w:tcW w:w="1239" w:type="dxa"/>
        </w:tcPr>
        <w:p w14:paraId="2A1B8AF4" w14:textId="77777777" w:rsidR="003B719C" w:rsidRDefault="003B719C" w:rsidP="00326684">
          <w:pPr>
            <w:pStyle w:val="Fuzeile"/>
            <w:jc w:val="right"/>
          </w:pPr>
          <w:r>
            <w:t xml:space="preserve">Seite </w:t>
          </w:r>
          <w:r>
            <w:fldChar w:fldCharType="begin"/>
          </w:r>
          <w:r w:rsidR="005E1AF9">
            <w:instrText>PAGE</w:instrText>
          </w:r>
          <w:r>
            <w:instrText xml:space="preserve">   \* MERGEFORMAT</w:instrText>
          </w:r>
          <w:r>
            <w:fldChar w:fldCharType="separate"/>
          </w:r>
          <w:r w:rsidRPr="00BF0B17">
            <w:rPr>
              <w:noProof/>
              <w:lang w:val="de-DE"/>
            </w:rPr>
            <w:t>3</w:t>
          </w:r>
          <w:r>
            <w:fldChar w:fldCharType="end"/>
          </w:r>
          <w:r>
            <w:t xml:space="preserve"> / </w:t>
          </w:r>
          <w:r w:rsidR="00960FB7">
            <w:fldChar w:fldCharType="begin"/>
          </w:r>
          <w:r w:rsidR="00960FB7">
            <w:instrText xml:space="preserve"> </w:instrText>
          </w:r>
          <w:r w:rsidR="005E1AF9">
            <w:instrText>NUMPAGES</w:instrText>
          </w:r>
          <w:r w:rsidR="00960FB7">
            <w:instrText xml:space="preserve">   \* MERGEFORMAT </w:instrText>
          </w:r>
          <w:r w:rsidR="00960FB7">
            <w:fldChar w:fldCharType="separate"/>
          </w:r>
          <w:r w:rsidR="00FD0427">
            <w:rPr>
              <w:noProof/>
            </w:rPr>
            <w:t>8</w:t>
          </w:r>
          <w:r w:rsidR="00960FB7">
            <w:rPr>
              <w:noProof/>
            </w:rPr>
            <w:fldChar w:fldCharType="end"/>
          </w:r>
        </w:p>
      </w:tc>
    </w:tr>
  </w:tbl>
  <w:p w14:paraId="27FD6E26" w14:textId="77777777" w:rsidR="003B719C" w:rsidRPr="00326684" w:rsidRDefault="003B719C">
    <w:pPr>
      <w:pStyle w:val="Fuzeile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7F923E" w14:textId="77777777" w:rsidR="008D07C4" w:rsidRDefault="008D07C4" w:rsidP="00CC6B8E">
      <w:pPr>
        <w:spacing w:after="0" w:line="240" w:lineRule="auto"/>
      </w:pPr>
      <w:r>
        <w:separator/>
      </w:r>
    </w:p>
  </w:footnote>
  <w:footnote w:type="continuationSeparator" w:id="0">
    <w:p w14:paraId="573BDEF9" w14:textId="77777777" w:rsidR="008D07C4" w:rsidRDefault="008D07C4" w:rsidP="00CC6B8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8163B5" w14:textId="77777777" w:rsidR="003B719C" w:rsidRDefault="003B719C" w:rsidP="00E67A58">
    <w:pPr>
      <w:pStyle w:val="Kopfzeile"/>
      <w:tabs>
        <w:tab w:val="clear" w:pos="4536"/>
        <w:tab w:val="clear" w:pos="9072"/>
        <w:tab w:val="left" w:pos="8471"/>
      </w:tabs>
    </w:pPr>
    <w:r>
      <w:rPr>
        <w:noProof/>
        <w:lang w:val="de-DE" w:eastAsia="de-DE"/>
      </w:rPr>
      <w:drawing>
        <wp:anchor distT="0" distB="0" distL="114300" distR="114300" simplePos="0" relativeHeight="251675648" behindDoc="0" locked="0" layoutInCell="1" allowOverlap="1" wp14:anchorId="419D00F1" wp14:editId="3F3A0819">
          <wp:simplePos x="0" y="0"/>
          <wp:positionH relativeFrom="rightMargin">
            <wp:posOffset>-2088515</wp:posOffset>
          </wp:positionH>
          <wp:positionV relativeFrom="page">
            <wp:posOffset>396240</wp:posOffset>
          </wp:positionV>
          <wp:extent cx="2047875" cy="237490"/>
          <wp:effectExtent l="0" t="0" r="9525" b="0"/>
          <wp:wrapNone/>
          <wp:docPr id="50" name="Grafik 146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H_Braun_RGB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71183"/>
                  <a:stretch/>
                </pic:blipFill>
                <pic:spPr bwMode="auto">
                  <a:xfrm>
                    <a:off x="0" y="0"/>
                    <a:ext cx="2047875" cy="23749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2F15F20" w14:textId="77777777" w:rsidR="003B719C" w:rsidRDefault="003B719C">
    <w:pPr>
      <w:pStyle w:val="Kopfzeile"/>
    </w:pPr>
    <w:r>
      <w:rPr>
        <w:noProof/>
        <w:lang w:val="de-DE" w:eastAsia="de-DE"/>
      </w:rPr>
      <w:drawing>
        <wp:anchor distT="0" distB="0" distL="114300" distR="114300" simplePos="0" relativeHeight="251673600" behindDoc="0" locked="0" layoutInCell="1" allowOverlap="1" wp14:anchorId="30558C29" wp14:editId="5CEEDC02">
          <wp:simplePos x="0" y="0"/>
          <wp:positionH relativeFrom="rightMargin">
            <wp:posOffset>-2088515</wp:posOffset>
          </wp:positionH>
          <wp:positionV relativeFrom="page">
            <wp:posOffset>397510</wp:posOffset>
          </wp:positionV>
          <wp:extent cx="2052000" cy="900000"/>
          <wp:effectExtent l="0" t="0" r="5715" b="0"/>
          <wp:wrapNone/>
          <wp:docPr id="51" name="Grafik 146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H-Luzern_RGB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52000" cy="90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50DB0699" w14:textId="77777777" w:rsidR="003B719C" w:rsidRDefault="003B719C" w:rsidP="004771E6">
    <w:pPr>
      <w:pStyle w:val="Kopfzeile"/>
      <w:rPr>
        <w:noProof/>
        <w:lang w:eastAsia="de-CH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3D36BA" w14:textId="77777777" w:rsidR="003B719C" w:rsidRDefault="003B719C">
    <w:pPr>
      <w:pStyle w:val="Kopfzeile"/>
    </w:pPr>
  </w:p>
  <w:p w14:paraId="3D696259" w14:textId="77777777" w:rsidR="003B719C" w:rsidRDefault="003B719C" w:rsidP="004771E6">
    <w:pPr>
      <w:pStyle w:val="Kopfzeile"/>
      <w:rPr>
        <w:noProof/>
        <w:lang w:eastAsia="de-CH"/>
      </w:rPr>
    </w:pPr>
  </w:p>
</w:hdr>
</file>

<file path=word/header4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94F738" w14:textId="77777777" w:rsidR="003B719C" w:rsidRDefault="003B719C" w:rsidP="00A43C22">
    <w:pPr>
      <w:pStyle w:val="Kopfzeile"/>
    </w:pPr>
    <w:r>
      <w:rPr>
        <w:noProof/>
        <w:lang w:val="de-DE" w:eastAsia="de-DE"/>
      </w:rPr>
      <w:drawing>
        <wp:anchor distT="0" distB="0" distL="114300" distR="114300" simplePos="0" relativeHeight="251671552" behindDoc="0" locked="0" layoutInCell="1" allowOverlap="1" wp14:anchorId="527B0DC5" wp14:editId="55CC1EA0">
          <wp:simplePos x="0" y="0"/>
          <wp:positionH relativeFrom="rightMargin">
            <wp:posOffset>-2088515</wp:posOffset>
          </wp:positionH>
          <wp:positionV relativeFrom="page">
            <wp:posOffset>396240</wp:posOffset>
          </wp:positionV>
          <wp:extent cx="2048400" cy="237600"/>
          <wp:effectExtent l="0" t="0" r="0" b="0"/>
          <wp:wrapNone/>
          <wp:docPr id="30" name="Grafik 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H_Braun_RGB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71183"/>
                  <a:stretch/>
                </pic:blipFill>
                <pic:spPr bwMode="auto">
                  <a:xfrm>
                    <a:off x="0" y="0"/>
                    <a:ext cx="2048400" cy="237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DD2026" w14:textId="77777777" w:rsidR="003B719C" w:rsidRDefault="003B719C">
    <w:pPr>
      <w:pStyle w:val="Kopfzeil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7E3E9876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425C2106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8E08D5A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E3AA7C62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17428A5C"/>
    <w:lvl w:ilvl="0">
      <w:start w:val="1"/>
      <w:numFmt w:val="bullet"/>
      <w:pStyle w:val="Aufzhlungszeichen5"/>
      <w:lvlText w:val="–"/>
      <w:lvlJc w:val="left"/>
      <w:pPr>
        <w:ind w:left="1492" w:hanging="360"/>
      </w:pPr>
      <w:rPr>
        <w:rFonts w:ascii="Arial" w:hAnsi="Arial" w:hint="default"/>
      </w:rPr>
    </w:lvl>
  </w:abstractNum>
  <w:abstractNum w:abstractNumId="5">
    <w:nsid w:val="FFFFFF81"/>
    <w:multiLevelType w:val="singleLevel"/>
    <w:tmpl w:val="29E22E42"/>
    <w:lvl w:ilvl="0">
      <w:start w:val="1"/>
      <w:numFmt w:val="bullet"/>
      <w:pStyle w:val="Aufzhlungszeichen4"/>
      <w:lvlText w:val="–"/>
      <w:lvlJc w:val="left"/>
      <w:pPr>
        <w:ind w:left="1209" w:hanging="360"/>
      </w:pPr>
      <w:rPr>
        <w:rFonts w:ascii="Arial" w:hAnsi="Arial" w:hint="default"/>
      </w:rPr>
    </w:lvl>
  </w:abstractNum>
  <w:abstractNum w:abstractNumId="6">
    <w:nsid w:val="FFFFFF82"/>
    <w:multiLevelType w:val="singleLevel"/>
    <w:tmpl w:val="329E258E"/>
    <w:lvl w:ilvl="0">
      <w:start w:val="1"/>
      <w:numFmt w:val="bullet"/>
      <w:pStyle w:val="Aufzhlungszeichen3"/>
      <w:lvlText w:val="–"/>
      <w:lvlJc w:val="left"/>
      <w:pPr>
        <w:ind w:left="926" w:hanging="360"/>
      </w:pPr>
      <w:rPr>
        <w:rFonts w:ascii="Arial" w:hAnsi="Arial" w:hint="default"/>
      </w:rPr>
    </w:lvl>
  </w:abstractNum>
  <w:abstractNum w:abstractNumId="7">
    <w:nsid w:val="FFFFFF83"/>
    <w:multiLevelType w:val="singleLevel"/>
    <w:tmpl w:val="CFE07830"/>
    <w:lvl w:ilvl="0">
      <w:numFmt w:val="bullet"/>
      <w:pStyle w:val="Aufzhlungszeichen2"/>
      <w:lvlText w:val="–"/>
      <w:lvlJc w:val="left"/>
      <w:pPr>
        <w:ind w:left="927" w:hanging="360"/>
      </w:pPr>
      <w:rPr>
        <w:rFonts w:ascii="Arial" w:eastAsiaTheme="minorHAnsi" w:hAnsi="Arial" w:hint="default"/>
      </w:rPr>
    </w:lvl>
  </w:abstractNum>
  <w:abstractNum w:abstractNumId="8">
    <w:nsid w:val="012D561D"/>
    <w:multiLevelType w:val="hybridMultilevel"/>
    <w:tmpl w:val="EF60EE24"/>
    <w:lvl w:ilvl="0" w:tplc="1F0A1022">
      <w:start w:val="1"/>
      <w:numFmt w:val="decimal"/>
      <w:pStyle w:val="Listenabsatz"/>
      <w:lvlText w:val="%1."/>
      <w:lvlJc w:val="left"/>
      <w:pPr>
        <w:ind w:left="36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080" w:hanging="360"/>
      </w:pPr>
    </w:lvl>
    <w:lvl w:ilvl="2" w:tplc="0807001B" w:tentative="1">
      <w:start w:val="1"/>
      <w:numFmt w:val="lowerRoman"/>
      <w:lvlText w:val="%3."/>
      <w:lvlJc w:val="right"/>
      <w:pPr>
        <w:ind w:left="1800" w:hanging="180"/>
      </w:pPr>
    </w:lvl>
    <w:lvl w:ilvl="3" w:tplc="0807000F" w:tentative="1">
      <w:start w:val="1"/>
      <w:numFmt w:val="decimal"/>
      <w:lvlText w:val="%4."/>
      <w:lvlJc w:val="left"/>
      <w:pPr>
        <w:ind w:left="2520" w:hanging="360"/>
      </w:pPr>
    </w:lvl>
    <w:lvl w:ilvl="4" w:tplc="08070019" w:tentative="1">
      <w:start w:val="1"/>
      <w:numFmt w:val="lowerLetter"/>
      <w:lvlText w:val="%5."/>
      <w:lvlJc w:val="left"/>
      <w:pPr>
        <w:ind w:left="3240" w:hanging="360"/>
      </w:pPr>
    </w:lvl>
    <w:lvl w:ilvl="5" w:tplc="0807001B" w:tentative="1">
      <w:start w:val="1"/>
      <w:numFmt w:val="lowerRoman"/>
      <w:lvlText w:val="%6."/>
      <w:lvlJc w:val="right"/>
      <w:pPr>
        <w:ind w:left="3960" w:hanging="180"/>
      </w:pPr>
    </w:lvl>
    <w:lvl w:ilvl="6" w:tplc="0807000F" w:tentative="1">
      <w:start w:val="1"/>
      <w:numFmt w:val="decimal"/>
      <w:lvlText w:val="%7."/>
      <w:lvlJc w:val="left"/>
      <w:pPr>
        <w:ind w:left="4680" w:hanging="360"/>
      </w:pPr>
    </w:lvl>
    <w:lvl w:ilvl="7" w:tplc="08070019" w:tentative="1">
      <w:start w:val="1"/>
      <w:numFmt w:val="lowerLetter"/>
      <w:lvlText w:val="%8."/>
      <w:lvlJc w:val="left"/>
      <w:pPr>
        <w:ind w:left="5400" w:hanging="360"/>
      </w:pPr>
    </w:lvl>
    <w:lvl w:ilvl="8" w:tplc="08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06F102FA"/>
    <w:multiLevelType w:val="multilevel"/>
    <w:tmpl w:val="04F6C276"/>
    <w:lvl w:ilvl="0">
      <w:start w:val="1"/>
      <w:numFmt w:val="upperRoman"/>
      <w:pStyle w:val="1Rm"/>
      <w:lvlText w:val="%1."/>
      <w:lvlJc w:val="right"/>
      <w:pPr>
        <w:ind w:left="720" w:hanging="493"/>
      </w:pPr>
      <w:rPr>
        <w:rFonts w:hint="default"/>
      </w:rPr>
    </w:lvl>
    <w:lvl w:ilvl="1">
      <w:start w:val="1"/>
      <w:numFmt w:val="lowerRoman"/>
      <w:pStyle w:val="2Rm"/>
      <w:lvlText w:val="%1.%2."/>
      <w:lvlJc w:val="right"/>
      <w:pPr>
        <w:ind w:left="720" w:hanging="15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720" w:hanging="363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20" w:hanging="363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720" w:hanging="363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720" w:hanging="363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20" w:hanging="363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363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" w:hanging="363"/>
      </w:pPr>
      <w:rPr>
        <w:rFonts w:hint="default"/>
      </w:rPr>
    </w:lvl>
  </w:abstractNum>
  <w:abstractNum w:abstractNumId="10">
    <w:nsid w:val="0CB656D8"/>
    <w:multiLevelType w:val="multilevel"/>
    <w:tmpl w:val="08070023"/>
    <w:styleLink w:val="ArtikelAbschnitt"/>
    <w:lvl w:ilvl="0">
      <w:start w:val="1"/>
      <w:numFmt w:val="upperRoman"/>
      <w:lvlText w:val="Article %1."/>
      <w:lvlJc w:val="left"/>
      <w:pPr>
        <w:tabs>
          <w:tab w:val="num" w:pos="1800"/>
        </w:tabs>
        <w:ind w:left="0" w:firstLine="0"/>
      </w:pPr>
      <w:rPr>
        <w:rFonts w:ascii="Times New Roman" w:hAnsi="Times New Roman"/>
      </w:rPr>
    </w:lvl>
    <w:lvl w:ilvl="1">
      <w:start w:val="1"/>
      <w:numFmt w:val="decimalZero"/>
      <w:isLgl/>
      <w:lvlText w:val="Section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1">
    <w:nsid w:val="0EE1078E"/>
    <w:multiLevelType w:val="hybridMultilevel"/>
    <w:tmpl w:val="8294E44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16138A0"/>
    <w:multiLevelType w:val="multilevel"/>
    <w:tmpl w:val="0807001D"/>
    <w:styleLink w:val="1ai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ascii="Times New Roman" w:hAnsi="Times New Roman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3">
    <w:nsid w:val="25D7700A"/>
    <w:multiLevelType w:val="multilevel"/>
    <w:tmpl w:val="8FFE975E"/>
    <w:lvl w:ilvl="0">
      <w:start w:val="1"/>
      <w:numFmt w:val="decimal"/>
      <w:pStyle w:val="ListWithNumbers"/>
      <w:lvlText w:val="%1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714"/>
        </w:tabs>
        <w:ind w:left="714" w:hanging="357"/>
      </w:pPr>
      <w:rPr>
        <w:rFonts w:hint="default"/>
      </w:rPr>
    </w:lvl>
    <w:lvl w:ilvl="2">
      <w:start w:val="1"/>
      <w:numFmt w:val="decimal"/>
      <w:lvlText w:val="%3"/>
      <w:lvlJc w:val="left"/>
      <w:pPr>
        <w:tabs>
          <w:tab w:val="num" w:pos="1072"/>
        </w:tabs>
        <w:ind w:left="1072" w:hanging="358"/>
      </w:pPr>
      <w:rPr>
        <w:rFonts w:hint="default"/>
      </w:rPr>
    </w:lvl>
    <w:lvl w:ilvl="3">
      <w:start w:val="1"/>
      <w:numFmt w:val="decimal"/>
      <w:lvlText w:val="%4"/>
      <w:lvlJc w:val="left"/>
      <w:pPr>
        <w:tabs>
          <w:tab w:val="num" w:pos="1429"/>
        </w:tabs>
        <w:ind w:left="1429" w:hanging="357"/>
      </w:pPr>
      <w:rPr>
        <w:rFonts w:hint="default"/>
      </w:rPr>
    </w:lvl>
    <w:lvl w:ilvl="4">
      <w:start w:val="1"/>
      <w:numFmt w:val="decimal"/>
      <w:lvlText w:val="%5"/>
      <w:lvlJc w:val="left"/>
      <w:pPr>
        <w:tabs>
          <w:tab w:val="num" w:pos="1786"/>
        </w:tabs>
        <w:ind w:left="1786" w:hanging="357"/>
      </w:pPr>
      <w:rPr>
        <w:rFonts w:hint="default"/>
      </w:rPr>
    </w:lvl>
    <w:lvl w:ilvl="5">
      <w:start w:val="1"/>
      <w:numFmt w:val="decimal"/>
      <w:lvlText w:val="%6"/>
      <w:lvlJc w:val="left"/>
      <w:pPr>
        <w:tabs>
          <w:tab w:val="num" w:pos="2143"/>
        </w:tabs>
        <w:ind w:left="2143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00"/>
        </w:tabs>
        <w:ind w:left="2500" w:hanging="357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2858"/>
        </w:tabs>
        <w:ind w:left="2858" w:hanging="358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215"/>
        </w:tabs>
        <w:ind w:left="3215" w:hanging="357"/>
      </w:pPr>
      <w:rPr>
        <w:rFonts w:hint="default"/>
      </w:rPr>
    </w:lvl>
  </w:abstractNum>
  <w:abstractNum w:abstractNumId="14">
    <w:nsid w:val="3CDB6CD0"/>
    <w:multiLevelType w:val="multilevel"/>
    <w:tmpl w:val="F334A92A"/>
    <w:name w:val="2007071614014442322377"/>
    <w:lvl w:ilvl="0">
      <w:start w:val="1"/>
      <w:numFmt w:val="lowerLetter"/>
      <w:pStyle w:val="ListWithLetters"/>
      <w:lvlText w:val="%1."/>
      <w:lvlJc w:val="left"/>
      <w:pPr>
        <w:tabs>
          <w:tab w:val="num" w:pos="360"/>
        </w:tabs>
        <w:ind w:left="360" w:hanging="360"/>
      </w:pPr>
      <w:rPr>
        <w:rFonts w:hint="eastAsia"/>
        <w:caps w:val="0"/>
        <w:strike w:val="0"/>
        <w:dstrike w:val="0"/>
        <w:vanish w:val="0"/>
        <w:color w:val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lvlText w:val="%2"/>
      <w:lvlJc w:val="left"/>
      <w:pPr>
        <w:tabs>
          <w:tab w:val="num" w:pos="714"/>
        </w:tabs>
        <w:ind w:left="714" w:hanging="357"/>
      </w:pPr>
      <w:rPr>
        <w:rFonts w:hint="default"/>
        <w:caps w:val="0"/>
        <w:strike w:val="0"/>
        <w:dstrike w:val="0"/>
        <w:vanish w:val="0"/>
        <w:color w:val="00000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upperLetter"/>
      <w:lvlText w:val="%3."/>
      <w:lvlJc w:val="left"/>
      <w:pPr>
        <w:tabs>
          <w:tab w:val="num" w:pos="1072"/>
        </w:tabs>
        <w:ind w:left="1072" w:hanging="358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29"/>
        </w:tabs>
        <w:ind w:left="1429" w:hanging="357"/>
      </w:pPr>
      <w:rPr>
        <w:rFonts w:hint="default"/>
      </w:rPr>
    </w:lvl>
    <w:lvl w:ilvl="4">
      <w:start w:val="1"/>
      <w:numFmt w:val="upperLetter"/>
      <w:lvlText w:val="%5."/>
      <w:lvlJc w:val="left"/>
      <w:pPr>
        <w:tabs>
          <w:tab w:val="num" w:pos="1786"/>
        </w:tabs>
        <w:ind w:left="1786" w:hanging="357"/>
      </w:pPr>
      <w:rPr>
        <w:rFonts w:hint="default"/>
      </w:rPr>
    </w:lvl>
    <w:lvl w:ilvl="5">
      <w:start w:val="1"/>
      <w:numFmt w:val="upperLetter"/>
      <w:lvlText w:val="%6."/>
      <w:lvlJc w:val="left"/>
      <w:pPr>
        <w:tabs>
          <w:tab w:val="num" w:pos="2143"/>
        </w:tabs>
        <w:ind w:left="2143" w:hanging="357"/>
      </w:pPr>
      <w:rPr>
        <w:rFonts w:hint="default"/>
      </w:rPr>
    </w:lvl>
    <w:lvl w:ilvl="6">
      <w:start w:val="1"/>
      <w:numFmt w:val="upperLetter"/>
      <w:lvlText w:val="%7."/>
      <w:lvlJc w:val="left"/>
      <w:pPr>
        <w:tabs>
          <w:tab w:val="num" w:pos="2500"/>
        </w:tabs>
        <w:ind w:left="2500" w:hanging="357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58"/>
        </w:tabs>
        <w:ind w:left="2858" w:hanging="358"/>
      </w:pPr>
      <w:rPr>
        <w:rFonts w:hint="default"/>
      </w:rPr>
    </w:lvl>
    <w:lvl w:ilvl="8">
      <w:start w:val="1"/>
      <w:numFmt w:val="upperLetter"/>
      <w:lvlText w:val="%9."/>
      <w:lvlJc w:val="left"/>
      <w:pPr>
        <w:tabs>
          <w:tab w:val="num" w:pos="3215"/>
        </w:tabs>
        <w:ind w:left="3215" w:hanging="357"/>
      </w:pPr>
      <w:rPr>
        <w:rFonts w:hint="default"/>
      </w:rPr>
    </w:lvl>
  </w:abstractNum>
  <w:abstractNum w:abstractNumId="15">
    <w:nsid w:val="5111316C"/>
    <w:multiLevelType w:val="multilevel"/>
    <w:tmpl w:val="0807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</w:lvl>
  </w:abstractNum>
  <w:abstractNum w:abstractNumId="16">
    <w:nsid w:val="52A36CAF"/>
    <w:multiLevelType w:val="hybridMultilevel"/>
    <w:tmpl w:val="82E4067A"/>
    <w:lvl w:ilvl="0" w:tplc="25408400">
      <w:numFmt w:val="bullet"/>
      <w:pStyle w:val="Aufzhlungszeichen"/>
      <w:lvlText w:val="–"/>
      <w:lvlJc w:val="left"/>
      <w:pPr>
        <w:ind w:left="360" w:hanging="360"/>
      </w:pPr>
      <w:rPr>
        <w:rFonts w:ascii="Arial" w:eastAsiaTheme="minorHAnsi" w:hAnsi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F337887"/>
    <w:multiLevelType w:val="multilevel"/>
    <w:tmpl w:val="6C64D24A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abstractNum w:abstractNumId="18">
    <w:nsid w:val="7ADC1B1C"/>
    <w:multiLevelType w:val="multilevel"/>
    <w:tmpl w:val="682E2A62"/>
    <w:lvl w:ilvl="0">
      <w:start w:val="1"/>
      <w:numFmt w:val="bullet"/>
      <w:pStyle w:val="ListWithCheckboxes"/>
      <w:lvlText w:val=""/>
      <w:lvlJc w:val="left"/>
      <w:pPr>
        <w:tabs>
          <w:tab w:val="num" w:pos="357"/>
        </w:tabs>
        <w:ind w:left="357" w:hanging="357"/>
      </w:pPr>
      <w:rPr>
        <w:rFonts w:ascii="ZapfDingbats" w:hAnsi="ZapfDingbats" w:hint="default"/>
        <w:sz w:val="22"/>
      </w:rPr>
    </w:lvl>
    <w:lvl w:ilvl="1">
      <w:start w:val="1"/>
      <w:numFmt w:val="bullet"/>
      <w:lvlText w:val=""/>
      <w:lvlJc w:val="left"/>
      <w:pPr>
        <w:tabs>
          <w:tab w:val="num" w:pos="714"/>
        </w:tabs>
        <w:ind w:left="714" w:hanging="357"/>
      </w:pPr>
      <w:rPr>
        <w:rFonts w:ascii="ZapfDingbats" w:hAnsi="ZapfDingbats" w:hint="default"/>
      </w:rPr>
    </w:lvl>
    <w:lvl w:ilvl="2">
      <w:start w:val="1"/>
      <w:numFmt w:val="bullet"/>
      <w:lvlText w:val=""/>
      <w:lvlJc w:val="left"/>
      <w:pPr>
        <w:tabs>
          <w:tab w:val="num" w:pos="1072"/>
        </w:tabs>
        <w:ind w:left="1072" w:hanging="358"/>
      </w:pPr>
      <w:rPr>
        <w:rFonts w:ascii="ZapfDingbats" w:hAnsi="ZapfDingbats" w:hint="default"/>
      </w:rPr>
    </w:lvl>
    <w:lvl w:ilvl="3">
      <w:start w:val="1"/>
      <w:numFmt w:val="bullet"/>
      <w:lvlText w:val=""/>
      <w:lvlJc w:val="left"/>
      <w:pPr>
        <w:tabs>
          <w:tab w:val="num" w:pos="1429"/>
        </w:tabs>
        <w:ind w:left="1429" w:hanging="357"/>
      </w:pPr>
      <w:rPr>
        <w:rFonts w:ascii="ZapfDingbats" w:hAnsi="ZapfDingbats" w:hint="default"/>
      </w:rPr>
    </w:lvl>
    <w:lvl w:ilvl="4">
      <w:start w:val="1"/>
      <w:numFmt w:val="bullet"/>
      <w:lvlText w:val=""/>
      <w:lvlJc w:val="left"/>
      <w:pPr>
        <w:tabs>
          <w:tab w:val="num" w:pos="1786"/>
        </w:tabs>
        <w:ind w:left="1786" w:hanging="357"/>
      </w:pPr>
      <w:rPr>
        <w:rFonts w:ascii="ZapfDingbats" w:hAnsi="ZapfDingbats" w:hint="default"/>
      </w:rPr>
    </w:lvl>
    <w:lvl w:ilvl="5">
      <w:start w:val="1"/>
      <w:numFmt w:val="bullet"/>
      <w:lvlText w:val=""/>
      <w:lvlJc w:val="left"/>
      <w:pPr>
        <w:tabs>
          <w:tab w:val="num" w:pos="2143"/>
        </w:tabs>
        <w:ind w:left="2143" w:hanging="357"/>
      </w:pPr>
      <w:rPr>
        <w:rFonts w:ascii="ZapfDingbats" w:hAnsi="ZapfDingbats" w:hint="default"/>
      </w:rPr>
    </w:lvl>
    <w:lvl w:ilvl="6">
      <w:start w:val="1"/>
      <w:numFmt w:val="bullet"/>
      <w:lvlText w:val=""/>
      <w:lvlJc w:val="left"/>
      <w:pPr>
        <w:tabs>
          <w:tab w:val="num" w:pos="2500"/>
        </w:tabs>
        <w:ind w:left="2500" w:hanging="357"/>
      </w:pPr>
      <w:rPr>
        <w:rFonts w:ascii="ZapfDingbats" w:hAnsi="ZapfDingbats" w:hint="default"/>
      </w:rPr>
    </w:lvl>
    <w:lvl w:ilvl="7">
      <w:start w:val="1"/>
      <w:numFmt w:val="bullet"/>
      <w:lvlText w:val=""/>
      <w:lvlJc w:val="left"/>
      <w:pPr>
        <w:tabs>
          <w:tab w:val="num" w:pos="2858"/>
        </w:tabs>
        <w:ind w:left="2858" w:hanging="358"/>
      </w:pPr>
      <w:rPr>
        <w:rFonts w:ascii="ZapfDingbats" w:hAnsi="ZapfDingbats" w:hint="default"/>
      </w:rPr>
    </w:lvl>
    <w:lvl w:ilvl="8">
      <w:start w:val="1"/>
      <w:numFmt w:val="bullet"/>
      <w:lvlText w:val=""/>
      <w:lvlJc w:val="left"/>
      <w:pPr>
        <w:tabs>
          <w:tab w:val="num" w:pos="3215"/>
        </w:tabs>
        <w:ind w:left="3215" w:hanging="357"/>
      </w:pPr>
      <w:rPr>
        <w:rFonts w:ascii="ZapfDingbats" w:hAnsi="ZapfDingbats" w:hint="default"/>
      </w:rPr>
    </w:lvl>
  </w:abstractNum>
  <w:abstractNum w:abstractNumId="19">
    <w:nsid w:val="7F326723"/>
    <w:multiLevelType w:val="multilevel"/>
    <w:tmpl w:val="BB7AD2AA"/>
    <w:lvl w:ilvl="0">
      <w:start w:val="1"/>
      <w:numFmt w:val="bullet"/>
      <w:pStyle w:val="ListWithSymbols"/>
      <w:lvlText w:val="-"/>
      <w:lvlJc w:val="left"/>
      <w:pPr>
        <w:tabs>
          <w:tab w:val="num" w:pos="0"/>
        </w:tabs>
        <w:ind w:left="357" w:hanging="357"/>
      </w:pPr>
      <w:rPr>
        <w:rFonts w:ascii="Arial" w:hAnsi="Arial" w:hint="default"/>
      </w:rPr>
    </w:lvl>
    <w:lvl w:ilvl="1">
      <w:start w:val="1"/>
      <w:numFmt w:val="bullet"/>
      <w:lvlRestart w:val="0"/>
      <w:lvlText w:val="-"/>
      <w:lvlJc w:val="left"/>
      <w:pPr>
        <w:tabs>
          <w:tab w:val="num" w:pos="714"/>
        </w:tabs>
        <w:ind w:left="714" w:hanging="357"/>
      </w:pPr>
      <w:rPr>
        <w:rFonts w:ascii="Arial" w:hAnsi="Arial" w:hint="default"/>
      </w:rPr>
    </w:lvl>
    <w:lvl w:ilvl="2">
      <w:start w:val="1"/>
      <w:numFmt w:val="bullet"/>
      <w:lvlRestart w:val="0"/>
      <w:pStyle w:val="TakeTitle"/>
      <w:lvlText w:val="-"/>
      <w:lvlJc w:val="left"/>
      <w:pPr>
        <w:tabs>
          <w:tab w:val="num" w:pos="1072"/>
        </w:tabs>
        <w:ind w:left="1072" w:hanging="358"/>
      </w:pPr>
      <w:rPr>
        <w:rFonts w:ascii="Arial" w:hAnsi="Arial" w:hint="default"/>
      </w:rPr>
    </w:lvl>
    <w:lvl w:ilvl="3">
      <w:start w:val="1"/>
      <w:numFmt w:val="bullet"/>
      <w:lvlRestart w:val="0"/>
      <w:lvlText w:val="-"/>
      <w:lvlJc w:val="left"/>
      <w:pPr>
        <w:tabs>
          <w:tab w:val="num" w:pos="1429"/>
        </w:tabs>
        <w:ind w:left="1429" w:hanging="357"/>
      </w:pPr>
      <w:rPr>
        <w:rFonts w:ascii="Arial" w:hAnsi="Arial" w:hint="default"/>
      </w:rPr>
    </w:lvl>
    <w:lvl w:ilvl="4">
      <w:start w:val="1"/>
      <w:numFmt w:val="bullet"/>
      <w:lvlRestart w:val="0"/>
      <w:lvlText w:val="-"/>
      <w:lvlJc w:val="left"/>
      <w:pPr>
        <w:tabs>
          <w:tab w:val="num" w:pos="1786"/>
        </w:tabs>
        <w:ind w:left="1786" w:hanging="357"/>
      </w:pPr>
      <w:rPr>
        <w:rFonts w:ascii="Arial" w:hAnsi="Arial" w:hint="default"/>
      </w:rPr>
    </w:lvl>
    <w:lvl w:ilvl="5">
      <w:start w:val="1"/>
      <w:numFmt w:val="bullet"/>
      <w:lvlText w:val="-"/>
      <w:lvlJc w:val="left"/>
      <w:pPr>
        <w:tabs>
          <w:tab w:val="num" w:pos="2143"/>
        </w:tabs>
        <w:ind w:left="2143" w:hanging="357"/>
      </w:pPr>
      <w:rPr>
        <w:rFonts w:ascii="Arial" w:hAnsi="Arial" w:hint="default"/>
      </w:rPr>
    </w:lvl>
    <w:lvl w:ilvl="6">
      <w:start w:val="1"/>
      <w:numFmt w:val="bullet"/>
      <w:lvlText w:val="-"/>
      <w:lvlJc w:val="left"/>
      <w:pPr>
        <w:tabs>
          <w:tab w:val="num" w:pos="2500"/>
        </w:tabs>
        <w:ind w:left="2500" w:hanging="357"/>
      </w:pPr>
      <w:rPr>
        <w:rFonts w:ascii="Arial" w:hAnsi="Arial" w:hint="default"/>
      </w:rPr>
    </w:lvl>
    <w:lvl w:ilvl="7">
      <w:start w:val="1"/>
      <w:numFmt w:val="bullet"/>
      <w:lvlText w:val="-"/>
      <w:lvlJc w:val="left"/>
      <w:pPr>
        <w:tabs>
          <w:tab w:val="num" w:pos="2858"/>
        </w:tabs>
        <w:ind w:left="2858" w:hanging="358"/>
      </w:pPr>
      <w:rPr>
        <w:rFonts w:ascii="Arial" w:hAnsi="Arial" w:hint="default"/>
      </w:rPr>
    </w:lvl>
    <w:lvl w:ilvl="8">
      <w:start w:val="1"/>
      <w:numFmt w:val="bullet"/>
      <w:lvlText w:val="-"/>
      <w:lvlJc w:val="left"/>
      <w:pPr>
        <w:tabs>
          <w:tab w:val="num" w:pos="3215"/>
        </w:tabs>
        <w:ind w:left="3215" w:hanging="357"/>
      </w:pPr>
      <w:rPr>
        <w:rFonts w:ascii="Arial" w:hAnsi="Arial" w:hint="default"/>
      </w:rPr>
    </w:lvl>
  </w:abstractNum>
  <w:num w:numId="1">
    <w:abstractNumId w:val="16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17"/>
  </w:num>
  <w:num w:numId="8">
    <w:abstractNumId w:val="19"/>
  </w:num>
  <w:num w:numId="9">
    <w:abstractNumId w:val="9"/>
  </w:num>
  <w:num w:numId="10">
    <w:abstractNumId w:val="3"/>
  </w:num>
  <w:num w:numId="11">
    <w:abstractNumId w:val="15"/>
  </w:num>
  <w:num w:numId="12">
    <w:abstractNumId w:val="2"/>
  </w:num>
  <w:num w:numId="13">
    <w:abstractNumId w:val="1"/>
  </w:num>
  <w:num w:numId="14">
    <w:abstractNumId w:val="0"/>
  </w:num>
  <w:num w:numId="15">
    <w:abstractNumId w:val="13"/>
  </w:num>
  <w:num w:numId="16">
    <w:abstractNumId w:val="18"/>
  </w:num>
  <w:num w:numId="17">
    <w:abstractNumId w:val="14"/>
  </w:num>
  <w:num w:numId="18">
    <w:abstractNumId w:val="12"/>
  </w:num>
  <w:num w:numId="19">
    <w:abstractNumId w:val="10"/>
  </w:num>
  <w:num w:numId="20">
    <w:abstractNumId w:val="11"/>
  </w:num>
  <w:num w:numId="21">
    <w:abstractNumId w:val="17"/>
  </w:num>
  <w:num w:numId="22">
    <w:abstractNumId w:val="17"/>
  </w:num>
  <w:num w:numId="23">
    <w:abstractNumId w:val="17"/>
  </w:num>
  <w:num w:numId="24">
    <w:abstractNumId w:val="17"/>
  </w:num>
  <w:num w:numId="25">
    <w:abstractNumId w:val="1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hideSpellingErrors/>
  <w:hideGrammaticalErrors/>
  <w:proofState w:spelling="clean" w:grammar="clean"/>
  <w:attachedTemplate r:id="rId1"/>
  <w:stylePaneSortMethod w:val="0000"/>
  <w:styleLockQFSet/>
  <w:defaultTabStop w:val="567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2C18"/>
    <w:rsid w:val="000052E1"/>
    <w:rsid w:val="0001568F"/>
    <w:rsid w:val="00020573"/>
    <w:rsid w:val="00023856"/>
    <w:rsid w:val="0002587C"/>
    <w:rsid w:val="00025C37"/>
    <w:rsid w:val="000312AB"/>
    <w:rsid w:val="00031686"/>
    <w:rsid w:val="0003183B"/>
    <w:rsid w:val="00033CB8"/>
    <w:rsid w:val="00036799"/>
    <w:rsid w:val="0004186B"/>
    <w:rsid w:val="00041953"/>
    <w:rsid w:val="00044C58"/>
    <w:rsid w:val="00044DC5"/>
    <w:rsid w:val="00053542"/>
    <w:rsid w:val="000548CA"/>
    <w:rsid w:val="0005526B"/>
    <w:rsid w:val="000601A6"/>
    <w:rsid w:val="000606F1"/>
    <w:rsid w:val="00060C49"/>
    <w:rsid w:val="00062A81"/>
    <w:rsid w:val="00062F5A"/>
    <w:rsid w:val="00064822"/>
    <w:rsid w:val="00070405"/>
    <w:rsid w:val="00070931"/>
    <w:rsid w:val="00073ABB"/>
    <w:rsid w:val="000758F0"/>
    <w:rsid w:val="00076929"/>
    <w:rsid w:val="00090FD4"/>
    <w:rsid w:val="0009176C"/>
    <w:rsid w:val="00091B63"/>
    <w:rsid w:val="0009200D"/>
    <w:rsid w:val="00093265"/>
    <w:rsid w:val="00093930"/>
    <w:rsid w:val="00093E32"/>
    <w:rsid w:val="00094D6D"/>
    <w:rsid w:val="00097E04"/>
    <w:rsid w:val="000A07B4"/>
    <w:rsid w:val="000A6509"/>
    <w:rsid w:val="000B14ED"/>
    <w:rsid w:val="000B360A"/>
    <w:rsid w:val="000B42FD"/>
    <w:rsid w:val="000B5C2D"/>
    <w:rsid w:val="000C1166"/>
    <w:rsid w:val="000C45A2"/>
    <w:rsid w:val="000C4C91"/>
    <w:rsid w:val="000C69F8"/>
    <w:rsid w:val="000D1BCB"/>
    <w:rsid w:val="000D31DC"/>
    <w:rsid w:val="000D43A8"/>
    <w:rsid w:val="000D76C5"/>
    <w:rsid w:val="000E0F22"/>
    <w:rsid w:val="000E30A1"/>
    <w:rsid w:val="000F29B3"/>
    <w:rsid w:val="000F534C"/>
    <w:rsid w:val="000F66D1"/>
    <w:rsid w:val="00101EC7"/>
    <w:rsid w:val="00113534"/>
    <w:rsid w:val="00113F09"/>
    <w:rsid w:val="00116A13"/>
    <w:rsid w:val="00117577"/>
    <w:rsid w:val="00120E68"/>
    <w:rsid w:val="001214DF"/>
    <w:rsid w:val="0012632A"/>
    <w:rsid w:val="00135D60"/>
    <w:rsid w:val="001501E4"/>
    <w:rsid w:val="00161CBC"/>
    <w:rsid w:val="00166A1B"/>
    <w:rsid w:val="00167FEA"/>
    <w:rsid w:val="00172377"/>
    <w:rsid w:val="00173CA3"/>
    <w:rsid w:val="00175C7B"/>
    <w:rsid w:val="001865ED"/>
    <w:rsid w:val="0018660F"/>
    <w:rsid w:val="00192714"/>
    <w:rsid w:val="00193E6F"/>
    <w:rsid w:val="00197FA6"/>
    <w:rsid w:val="001A0B35"/>
    <w:rsid w:val="001A11F7"/>
    <w:rsid w:val="001A37C6"/>
    <w:rsid w:val="001A40C3"/>
    <w:rsid w:val="001B0043"/>
    <w:rsid w:val="001B063D"/>
    <w:rsid w:val="001B2559"/>
    <w:rsid w:val="001B28E6"/>
    <w:rsid w:val="001B2EB6"/>
    <w:rsid w:val="001B41B7"/>
    <w:rsid w:val="001B422B"/>
    <w:rsid w:val="001B50C1"/>
    <w:rsid w:val="001C179A"/>
    <w:rsid w:val="001C6A6C"/>
    <w:rsid w:val="001D2F7E"/>
    <w:rsid w:val="001D5CAC"/>
    <w:rsid w:val="001D632D"/>
    <w:rsid w:val="001E164C"/>
    <w:rsid w:val="001E3781"/>
    <w:rsid w:val="001E5D89"/>
    <w:rsid w:val="001F3E90"/>
    <w:rsid w:val="001F5CE0"/>
    <w:rsid w:val="0020168A"/>
    <w:rsid w:val="00202E15"/>
    <w:rsid w:val="0020489C"/>
    <w:rsid w:val="00206363"/>
    <w:rsid w:val="002067FB"/>
    <w:rsid w:val="0021000E"/>
    <w:rsid w:val="00210F9C"/>
    <w:rsid w:val="00215BB2"/>
    <w:rsid w:val="00217BF5"/>
    <w:rsid w:val="00221C60"/>
    <w:rsid w:val="00222123"/>
    <w:rsid w:val="0022709A"/>
    <w:rsid w:val="002407BA"/>
    <w:rsid w:val="002419F3"/>
    <w:rsid w:val="00242BD7"/>
    <w:rsid w:val="00246335"/>
    <w:rsid w:val="00246626"/>
    <w:rsid w:val="00254537"/>
    <w:rsid w:val="0025600A"/>
    <w:rsid w:val="00260736"/>
    <w:rsid w:val="00260ACA"/>
    <w:rsid w:val="0026650F"/>
    <w:rsid w:val="0026751E"/>
    <w:rsid w:val="002731B8"/>
    <w:rsid w:val="0027538D"/>
    <w:rsid w:val="00280044"/>
    <w:rsid w:val="00281AC6"/>
    <w:rsid w:val="002820BB"/>
    <w:rsid w:val="002831C5"/>
    <w:rsid w:val="00284169"/>
    <w:rsid w:val="0029045A"/>
    <w:rsid w:val="0029409F"/>
    <w:rsid w:val="00297A0E"/>
    <w:rsid w:val="00297F4A"/>
    <w:rsid w:val="002A21C9"/>
    <w:rsid w:val="002A279F"/>
    <w:rsid w:val="002A5632"/>
    <w:rsid w:val="002A6244"/>
    <w:rsid w:val="002B5FF8"/>
    <w:rsid w:val="002B60BA"/>
    <w:rsid w:val="002B7388"/>
    <w:rsid w:val="002C199A"/>
    <w:rsid w:val="002D0513"/>
    <w:rsid w:val="002D4153"/>
    <w:rsid w:val="002E553F"/>
    <w:rsid w:val="002E6C78"/>
    <w:rsid w:val="002F01E9"/>
    <w:rsid w:val="002F17D9"/>
    <w:rsid w:val="002F3A2E"/>
    <w:rsid w:val="002F4E57"/>
    <w:rsid w:val="002F624D"/>
    <w:rsid w:val="003001AC"/>
    <w:rsid w:val="0030458A"/>
    <w:rsid w:val="00304647"/>
    <w:rsid w:val="00304858"/>
    <w:rsid w:val="0031441D"/>
    <w:rsid w:val="0031450A"/>
    <w:rsid w:val="00322042"/>
    <w:rsid w:val="00322404"/>
    <w:rsid w:val="00326684"/>
    <w:rsid w:val="00331C40"/>
    <w:rsid w:val="0033359F"/>
    <w:rsid w:val="00336606"/>
    <w:rsid w:val="00342CF6"/>
    <w:rsid w:val="00347210"/>
    <w:rsid w:val="0035009E"/>
    <w:rsid w:val="003518B6"/>
    <w:rsid w:val="00351E24"/>
    <w:rsid w:val="00357059"/>
    <w:rsid w:val="00362C18"/>
    <w:rsid w:val="00362E4A"/>
    <w:rsid w:val="003635A1"/>
    <w:rsid w:val="003659F1"/>
    <w:rsid w:val="00365F58"/>
    <w:rsid w:val="00372459"/>
    <w:rsid w:val="00374725"/>
    <w:rsid w:val="00377F2D"/>
    <w:rsid w:val="00380D9C"/>
    <w:rsid w:val="00385B45"/>
    <w:rsid w:val="0039135D"/>
    <w:rsid w:val="003A3FFE"/>
    <w:rsid w:val="003A4507"/>
    <w:rsid w:val="003A5BE9"/>
    <w:rsid w:val="003A60F4"/>
    <w:rsid w:val="003B06D2"/>
    <w:rsid w:val="003B346E"/>
    <w:rsid w:val="003B4E17"/>
    <w:rsid w:val="003B6701"/>
    <w:rsid w:val="003B719C"/>
    <w:rsid w:val="003C0ABC"/>
    <w:rsid w:val="003D0205"/>
    <w:rsid w:val="003D024C"/>
    <w:rsid w:val="003D1C83"/>
    <w:rsid w:val="003D42FB"/>
    <w:rsid w:val="003D51CA"/>
    <w:rsid w:val="003D7770"/>
    <w:rsid w:val="003E2B00"/>
    <w:rsid w:val="003E41A4"/>
    <w:rsid w:val="003E50AA"/>
    <w:rsid w:val="003E70D5"/>
    <w:rsid w:val="003F185C"/>
    <w:rsid w:val="003F1B30"/>
    <w:rsid w:val="003F25DF"/>
    <w:rsid w:val="003F2CF6"/>
    <w:rsid w:val="003F4C66"/>
    <w:rsid w:val="00401352"/>
    <w:rsid w:val="00401451"/>
    <w:rsid w:val="00402E5F"/>
    <w:rsid w:val="00403777"/>
    <w:rsid w:val="0041041C"/>
    <w:rsid w:val="00413515"/>
    <w:rsid w:val="00414332"/>
    <w:rsid w:val="0041504B"/>
    <w:rsid w:val="004169E4"/>
    <w:rsid w:val="004238FE"/>
    <w:rsid w:val="00423981"/>
    <w:rsid w:val="004317B6"/>
    <w:rsid w:val="004362C0"/>
    <w:rsid w:val="0044240A"/>
    <w:rsid w:val="00445720"/>
    <w:rsid w:val="00446C08"/>
    <w:rsid w:val="00453BA9"/>
    <w:rsid w:val="004563B3"/>
    <w:rsid w:val="004660C6"/>
    <w:rsid w:val="00471E5E"/>
    <w:rsid w:val="004771E6"/>
    <w:rsid w:val="0048115E"/>
    <w:rsid w:val="004819C8"/>
    <w:rsid w:val="00482ECF"/>
    <w:rsid w:val="00484495"/>
    <w:rsid w:val="00485355"/>
    <w:rsid w:val="00485D99"/>
    <w:rsid w:val="0049032E"/>
    <w:rsid w:val="00490D83"/>
    <w:rsid w:val="00491DC6"/>
    <w:rsid w:val="00495048"/>
    <w:rsid w:val="00496047"/>
    <w:rsid w:val="004A05AD"/>
    <w:rsid w:val="004B2137"/>
    <w:rsid w:val="004B56C1"/>
    <w:rsid w:val="004B62E6"/>
    <w:rsid w:val="004C101F"/>
    <w:rsid w:val="004C145C"/>
    <w:rsid w:val="004C7AA2"/>
    <w:rsid w:val="004D026D"/>
    <w:rsid w:val="004D5543"/>
    <w:rsid w:val="004D558C"/>
    <w:rsid w:val="004E0F0A"/>
    <w:rsid w:val="004E4227"/>
    <w:rsid w:val="004E6B2F"/>
    <w:rsid w:val="004E73EF"/>
    <w:rsid w:val="004F162B"/>
    <w:rsid w:val="004F1841"/>
    <w:rsid w:val="00500946"/>
    <w:rsid w:val="005111BA"/>
    <w:rsid w:val="005149D8"/>
    <w:rsid w:val="00521104"/>
    <w:rsid w:val="00523152"/>
    <w:rsid w:val="0052436A"/>
    <w:rsid w:val="00525EE6"/>
    <w:rsid w:val="00526D41"/>
    <w:rsid w:val="00530AD0"/>
    <w:rsid w:val="00531838"/>
    <w:rsid w:val="00532E27"/>
    <w:rsid w:val="005335C3"/>
    <w:rsid w:val="005372AD"/>
    <w:rsid w:val="00541233"/>
    <w:rsid w:val="0054126C"/>
    <w:rsid w:val="0054305F"/>
    <w:rsid w:val="00544E23"/>
    <w:rsid w:val="00545F1E"/>
    <w:rsid w:val="00547522"/>
    <w:rsid w:val="00553199"/>
    <w:rsid w:val="005561F9"/>
    <w:rsid w:val="005613AE"/>
    <w:rsid w:val="00564F92"/>
    <w:rsid w:val="0056648F"/>
    <w:rsid w:val="00567D0E"/>
    <w:rsid w:val="00570067"/>
    <w:rsid w:val="0057424E"/>
    <w:rsid w:val="00582192"/>
    <w:rsid w:val="00584757"/>
    <w:rsid w:val="00584B4F"/>
    <w:rsid w:val="00586396"/>
    <w:rsid w:val="005A09BC"/>
    <w:rsid w:val="005A0B67"/>
    <w:rsid w:val="005A515B"/>
    <w:rsid w:val="005D2213"/>
    <w:rsid w:val="005D70A0"/>
    <w:rsid w:val="005E1AF9"/>
    <w:rsid w:val="005E2888"/>
    <w:rsid w:val="005E4709"/>
    <w:rsid w:val="005E5D3B"/>
    <w:rsid w:val="005E6BDE"/>
    <w:rsid w:val="005F0F38"/>
    <w:rsid w:val="005F1028"/>
    <w:rsid w:val="005F6383"/>
    <w:rsid w:val="0060008D"/>
    <w:rsid w:val="00601D07"/>
    <w:rsid w:val="00606742"/>
    <w:rsid w:val="00610D88"/>
    <w:rsid w:val="006122E8"/>
    <w:rsid w:val="00613069"/>
    <w:rsid w:val="006172C4"/>
    <w:rsid w:val="006176BC"/>
    <w:rsid w:val="00620AEF"/>
    <w:rsid w:val="006240FE"/>
    <w:rsid w:val="00624A66"/>
    <w:rsid w:val="006344E5"/>
    <w:rsid w:val="00641B75"/>
    <w:rsid w:val="00643DCC"/>
    <w:rsid w:val="006475A4"/>
    <w:rsid w:val="00656F95"/>
    <w:rsid w:val="00661E1A"/>
    <w:rsid w:val="0066256F"/>
    <w:rsid w:val="00662B40"/>
    <w:rsid w:val="00666BDB"/>
    <w:rsid w:val="006758F3"/>
    <w:rsid w:val="0067687B"/>
    <w:rsid w:val="00676B5F"/>
    <w:rsid w:val="00681234"/>
    <w:rsid w:val="00682252"/>
    <w:rsid w:val="00682567"/>
    <w:rsid w:val="006914ED"/>
    <w:rsid w:val="006953D9"/>
    <w:rsid w:val="006A3072"/>
    <w:rsid w:val="006A39ED"/>
    <w:rsid w:val="006A3C3B"/>
    <w:rsid w:val="006B00F4"/>
    <w:rsid w:val="006B58AF"/>
    <w:rsid w:val="006B6292"/>
    <w:rsid w:val="006B7434"/>
    <w:rsid w:val="006C1350"/>
    <w:rsid w:val="006C1A0F"/>
    <w:rsid w:val="006C7368"/>
    <w:rsid w:val="006C7AED"/>
    <w:rsid w:val="006C7B26"/>
    <w:rsid w:val="006D17BF"/>
    <w:rsid w:val="006D3687"/>
    <w:rsid w:val="006D45AA"/>
    <w:rsid w:val="006E1CFE"/>
    <w:rsid w:val="006E40A5"/>
    <w:rsid w:val="006E4221"/>
    <w:rsid w:val="006E4489"/>
    <w:rsid w:val="006F1792"/>
    <w:rsid w:val="006F264C"/>
    <w:rsid w:val="006F614E"/>
    <w:rsid w:val="006F7117"/>
    <w:rsid w:val="006F7184"/>
    <w:rsid w:val="00700BCC"/>
    <w:rsid w:val="0070119F"/>
    <w:rsid w:val="00705CFE"/>
    <w:rsid w:val="00707F15"/>
    <w:rsid w:val="00726C53"/>
    <w:rsid w:val="00730F41"/>
    <w:rsid w:val="00741F7F"/>
    <w:rsid w:val="0074615A"/>
    <w:rsid w:val="00752AC0"/>
    <w:rsid w:val="00752E45"/>
    <w:rsid w:val="00754CB6"/>
    <w:rsid w:val="00756205"/>
    <w:rsid w:val="00757726"/>
    <w:rsid w:val="007608B7"/>
    <w:rsid w:val="007613EE"/>
    <w:rsid w:val="007656A5"/>
    <w:rsid w:val="00772363"/>
    <w:rsid w:val="00777B6E"/>
    <w:rsid w:val="0078256A"/>
    <w:rsid w:val="00783065"/>
    <w:rsid w:val="00783EE6"/>
    <w:rsid w:val="00783F5F"/>
    <w:rsid w:val="00785197"/>
    <w:rsid w:val="0078559F"/>
    <w:rsid w:val="00785AE9"/>
    <w:rsid w:val="007940B4"/>
    <w:rsid w:val="0079545D"/>
    <w:rsid w:val="00796059"/>
    <w:rsid w:val="007A391F"/>
    <w:rsid w:val="007C0354"/>
    <w:rsid w:val="007C14A5"/>
    <w:rsid w:val="007C352E"/>
    <w:rsid w:val="007C7191"/>
    <w:rsid w:val="007D2252"/>
    <w:rsid w:val="007E148E"/>
    <w:rsid w:val="007E19E7"/>
    <w:rsid w:val="007E1B79"/>
    <w:rsid w:val="007E5990"/>
    <w:rsid w:val="00810E92"/>
    <w:rsid w:val="008145B8"/>
    <w:rsid w:val="0082135C"/>
    <w:rsid w:val="008215D6"/>
    <w:rsid w:val="00823E12"/>
    <w:rsid w:val="00824904"/>
    <w:rsid w:val="00825C8A"/>
    <w:rsid w:val="00825F54"/>
    <w:rsid w:val="00830E80"/>
    <w:rsid w:val="00832BF2"/>
    <w:rsid w:val="00835BAB"/>
    <w:rsid w:val="00836982"/>
    <w:rsid w:val="00840725"/>
    <w:rsid w:val="00840D24"/>
    <w:rsid w:val="008464C4"/>
    <w:rsid w:val="00846EAE"/>
    <w:rsid w:val="008505D9"/>
    <w:rsid w:val="00851008"/>
    <w:rsid w:val="00855F09"/>
    <w:rsid w:val="0085707F"/>
    <w:rsid w:val="00860DA9"/>
    <w:rsid w:val="00864F3E"/>
    <w:rsid w:val="008669DF"/>
    <w:rsid w:val="00870C24"/>
    <w:rsid w:val="008724C2"/>
    <w:rsid w:val="00872CB0"/>
    <w:rsid w:val="008800AE"/>
    <w:rsid w:val="00881C91"/>
    <w:rsid w:val="0089238F"/>
    <w:rsid w:val="008972D9"/>
    <w:rsid w:val="00897B95"/>
    <w:rsid w:val="008A01D8"/>
    <w:rsid w:val="008A01EE"/>
    <w:rsid w:val="008A3AC5"/>
    <w:rsid w:val="008A5646"/>
    <w:rsid w:val="008A7907"/>
    <w:rsid w:val="008B0231"/>
    <w:rsid w:val="008B143A"/>
    <w:rsid w:val="008B647A"/>
    <w:rsid w:val="008B6B5B"/>
    <w:rsid w:val="008B6DFA"/>
    <w:rsid w:val="008C48AA"/>
    <w:rsid w:val="008C75B2"/>
    <w:rsid w:val="008C7CD3"/>
    <w:rsid w:val="008D07C4"/>
    <w:rsid w:val="008D2FBE"/>
    <w:rsid w:val="008D6299"/>
    <w:rsid w:val="008D72C3"/>
    <w:rsid w:val="008E2BDF"/>
    <w:rsid w:val="008E38B2"/>
    <w:rsid w:val="008E4C96"/>
    <w:rsid w:val="008E5369"/>
    <w:rsid w:val="008E5F14"/>
    <w:rsid w:val="008E786E"/>
    <w:rsid w:val="008F2237"/>
    <w:rsid w:val="008F685C"/>
    <w:rsid w:val="0090489D"/>
    <w:rsid w:val="00907D2B"/>
    <w:rsid w:val="00913F1D"/>
    <w:rsid w:val="00930272"/>
    <w:rsid w:val="00931811"/>
    <w:rsid w:val="00932F6B"/>
    <w:rsid w:val="009346CD"/>
    <w:rsid w:val="009359DD"/>
    <w:rsid w:val="00935AAC"/>
    <w:rsid w:val="00937513"/>
    <w:rsid w:val="00960FB7"/>
    <w:rsid w:val="009761B9"/>
    <w:rsid w:val="00977FE9"/>
    <w:rsid w:val="0098396B"/>
    <w:rsid w:val="00984670"/>
    <w:rsid w:val="00984883"/>
    <w:rsid w:val="0098714A"/>
    <w:rsid w:val="00991386"/>
    <w:rsid w:val="0099355A"/>
    <w:rsid w:val="00993E23"/>
    <w:rsid w:val="0099548C"/>
    <w:rsid w:val="009967E5"/>
    <w:rsid w:val="009A32BE"/>
    <w:rsid w:val="009A3D50"/>
    <w:rsid w:val="009A466C"/>
    <w:rsid w:val="009A4CE7"/>
    <w:rsid w:val="009B3F5B"/>
    <w:rsid w:val="009B46B4"/>
    <w:rsid w:val="009B4FC8"/>
    <w:rsid w:val="009C14FE"/>
    <w:rsid w:val="009C41E3"/>
    <w:rsid w:val="009C4593"/>
    <w:rsid w:val="009C4D05"/>
    <w:rsid w:val="009D01B7"/>
    <w:rsid w:val="009D310C"/>
    <w:rsid w:val="009D7E88"/>
    <w:rsid w:val="009E0088"/>
    <w:rsid w:val="009E0136"/>
    <w:rsid w:val="009E191B"/>
    <w:rsid w:val="009F7D0F"/>
    <w:rsid w:val="00A025C5"/>
    <w:rsid w:val="00A029B6"/>
    <w:rsid w:val="00A03873"/>
    <w:rsid w:val="00A04076"/>
    <w:rsid w:val="00A07EC8"/>
    <w:rsid w:val="00A12D21"/>
    <w:rsid w:val="00A13AFA"/>
    <w:rsid w:val="00A203A2"/>
    <w:rsid w:val="00A20438"/>
    <w:rsid w:val="00A21018"/>
    <w:rsid w:val="00A25AD2"/>
    <w:rsid w:val="00A31AB7"/>
    <w:rsid w:val="00A32F1F"/>
    <w:rsid w:val="00A3576B"/>
    <w:rsid w:val="00A37829"/>
    <w:rsid w:val="00A43C22"/>
    <w:rsid w:val="00A43FE3"/>
    <w:rsid w:val="00A512A3"/>
    <w:rsid w:val="00A5253A"/>
    <w:rsid w:val="00A56B8D"/>
    <w:rsid w:val="00A56C0D"/>
    <w:rsid w:val="00A623A4"/>
    <w:rsid w:val="00A63C04"/>
    <w:rsid w:val="00A65201"/>
    <w:rsid w:val="00A72C52"/>
    <w:rsid w:val="00A83FD4"/>
    <w:rsid w:val="00A908DA"/>
    <w:rsid w:val="00A917A1"/>
    <w:rsid w:val="00A9556B"/>
    <w:rsid w:val="00A96E3E"/>
    <w:rsid w:val="00A9728F"/>
    <w:rsid w:val="00AA3883"/>
    <w:rsid w:val="00AA3BCF"/>
    <w:rsid w:val="00AA5232"/>
    <w:rsid w:val="00AA628E"/>
    <w:rsid w:val="00AB615C"/>
    <w:rsid w:val="00AB6917"/>
    <w:rsid w:val="00AB7E8E"/>
    <w:rsid w:val="00AC084E"/>
    <w:rsid w:val="00AC31AF"/>
    <w:rsid w:val="00AC3500"/>
    <w:rsid w:val="00AD1192"/>
    <w:rsid w:val="00AD46D3"/>
    <w:rsid w:val="00AE22F4"/>
    <w:rsid w:val="00AE2727"/>
    <w:rsid w:val="00AE3890"/>
    <w:rsid w:val="00AE65E0"/>
    <w:rsid w:val="00AF5F3E"/>
    <w:rsid w:val="00AF6AE6"/>
    <w:rsid w:val="00AF7B31"/>
    <w:rsid w:val="00B01559"/>
    <w:rsid w:val="00B0258D"/>
    <w:rsid w:val="00B02D37"/>
    <w:rsid w:val="00B04DF9"/>
    <w:rsid w:val="00B12354"/>
    <w:rsid w:val="00B14468"/>
    <w:rsid w:val="00B16045"/>
    <w:rsid w:val="00B1655A"/>
    <w:rsid w:val="00B20D30"/>
    <w:rsid w:val="00B21713"/>
    <w:rsid w:val="00B21993"/>
    <w:rsid w:val="00B2416B"/>
    <w:rsid w:val="00B252CF"/>
    <w:rsid w:val="00B3179E"/>
    <w:rsid w:val="00B33717"/>
    <w:rsid w:val="00B342C8"/>
    <w:rsid w:val="00B351D2"/>
    <w:rsid w:val="00B43968"/>
    <w:rsid w:val="00B44869"/>
    <w:rsid w:val="00B47FBA"/>
    <w:rsid w:val="00B522A6"/>
    <w:rsid w:val="00B54FC7"/>
    <w:rsid w:val="00B5592A"/>
    <w:rsid w:val="00B63297"/>
    <w:rsid w:val="00B65EA1"/>
    <w:rsid w:val="00B66203"/>
    <w:rsid w:val="00B672B8"/>
    <w:rsid w:val="00B73131"/>
    <w:rsid w:val="00B7630E"/>
    <w:rsid w:val="00B767AC"/>
    <w:rsid w:val="00B8781C"/>
    <w:rsid w:val="00B950F8"/>
    <w:rsid w:val="00B96E85"/>
    <w:rsid w:val="00B97FAF"/>
    <w:rsid w:val="00BA1D1F"/>
    <w:rsid w:val="00BA3370"/>
    <w:rsid w:val="00BA3B02"/>
    <w:rsid w:val="00BA5D54"/>
    <w:rsid w:val="00BB45D0"/>
    <w:rsid w:val="00BB47DB"/>
    <w:rsid w:val="00BB5ADF"/>
    <w:rsid w:val="00BB6242"/>
    <w:rsid w:val="00BC2154"/>
    <w:rsid w:val="00BC3565"/>
    <w:rsid w:val="00BC5ACA"/>
    <w:rsid w:val="00BD05FE"/>
    <w:rsid w:val="00BD1FA2"/>
    <w:rsid w:val="00BD2343"/>
    <w:rsid w:val="00BD3C39"/>
    <w:rsid w:val="00BD7D5F"/>
    <w:rsid w:val="00BE259B"/>
    <w:rsid w:val="00BE5443"/>
    <w:rsid w:val="00BF0B17"/>
    <w:rsid w:val="00BF1D91"/>
    <w:rsid w:val="00BF284E"/>
    <w:rsid w:val="00C02F29"/>
    <w:rsid w:val="00C03437"/>
    <w:rsid w:val="00C05BEA"/>
    <w:rsid w:val="00C06578"/>
    <w:rsid w:val="00C07DC8"/>
    <w:rsid w:val="00C12523"/>
    <w:rsid w:val="00C13047"/>
    <w:rsid w:val="00C1553B"/>
    <w:rsid w:val="00C16E66"/>
    <w:rsid w:val="00C214F2"/>
    <w:rsid w:val="00C21BFC"/>
    <w:rsid w:val="00C21DCD"/>
    <w:rsid w:val="00C279F6"/>
    <w:rsid w:val="00C34944"/>
    <w:rsid w:val="00C34D54"/>
    <w:rsid w:val="00C41978"/>
    <w:rsid w:val="00C41FF2"/>
    <w:rsid w:val="00C46B82"/>
    <w:rsid w:val="00C47F54"/>
    <w:rsid w:val="00C52B9C"/>
    <w:rsid w:val="00C55A31"/>
    <w:rsid w:val="00C56B5A"/>
    <w:rsid w:val="00C6424E"/>
    <w:rsid w:val="00C65155"/>
    <w:rsid w:val="00C65EE7"/>
    <w:rsid w:val="00C6744F"/>
    <w:rsid w:val="00C70602"/>
    <w:rsid w:val="00C70D58"/>
    <w:rsid w:val="00C720D8"/>
    <w:rsid w:val="00C7460A"/>
    <w:rsid w:val="00C77481"/>
    <w:rsid w:val="00C80D64"/>
    <w:rsid w:val="00C83A90"/>
    <w:rsid w:val="00C86E38"/>
    <w:rsid w:val="00C9120C"/>
    <w:rsid w:val="00C92AC6"/>
    <w:rsid w:val="00C92F30"/>
    <w:rsid w:val="00C96141"/>
    <w:rsid w:val="00CA0EE3"/>
    <w:rsid w:val="00CA4134"/>
    <w:rsid w:val="00CA79A3"/>
    <w:rsid w:val="00CB2CBC"/>
    <w:rsid w:val="00CB419A"/>
    <w:rsid w:val="00CB5F83"/>
    <w:rsid w:val="00CC0D2C"/>
    <w:rsid w:val="00CC0D59"/>
    <w:rsid w:val="00CC328F"/>
    <w:rsid w:val="00CC6B8E"/>
    <w:rsid w:val="00CC7497"/>
    <w:rsid w:val="00CD1CBE"/>
    <w:rsid w:val="00CD38FA"/>
    <w:rsid w:val="00CE0A86"/>
    <w:rsid w:val="00CE2563"/>
    <w:rsid w:val="00CE27E7"/>
    <w:rsid w:val="00CE351E"/>
    <w:rsid w:val="00CE35A2"/>
    <w:rsid w:val="00CE4DAA"/>
    <w:rsid w:val="00CE7078"/>
    <w:rsid w:val="00CF1C21"/>
    <w:rsid w:val="00CF23EE"/>
    <w:rsid w:val="00CF287E"/>
    <w:rsid w:val="00CF2B8A"/>
    <w:rsid w:val="00CF3041"/>
    <w:rsid w:val="00CF3198"/>
    <w:rsid w:val="00CF3BA3"/>
    <w:rsid w:val="00CF7B79"/>
    <w:rsid w:val="00D021A9"/>
    <w:rsid w:val="00D02CA3"/>
    <w:rsid w:val="00D03715"/>
    <w:rsid w:val="00D126EE"/>
    <w:rsid w:val="00D1459A"/>
    <w:rsid w:val="00D1468B"/>
    <w:rsid w:val="00D16F48"/>
    <w:rsid w:val="00D17CAC"/>
    <w:rsid w:val="00D22092"/>
    <w:rsid w:val="00D24FBC"/>
    <w:rsid w:val="00D272BB"/>
    <w:rsid w:val="00D27A4F"/>
    <w:rsid w:val="00D30B4E"/>
    <w:rsid w:val="00D30D2D"/>
    <w:rsid w:val="00D33788"/>
    <w:rsid w:val="00D37D51"/>
    <w:rsid w:val="00D4219E"/>
    <w:rsid w:val="00D432DA"/>
    <w:rsid w:val="00D44546"/>
    <w:rsid w:val="00D52C47"/>
    <w:rsid w:val="00D647DB"/>
    <w:rsid w:val="00D66CEF"/>
    <w:rsid w:val="00D673DA"/>
    <w:rsid w:val="00D70DCC"/>
    <w:rsid w:val="00D740DC"/>
    <w:rsid w:val="00D74497"/>
    <w:rsid w:val="00D822B1"/>
    <w:rsid w:val="00D83158"/>
    <w:rsid w:val="00D83B92"/>
    <w:rsid w:val="00D8449D"/>
    <w:rsid w:val="00D85569"/>
    <w:rsid w:val="00D87802"/>
    <w:rsid w:val="00D93C9E"/>
    <w:rsid w:val="00D95071"/>
    <w:rsid w:val="00D9552E"/>
    <w:rsid w:val="00D95D25"/>
    <w:rsid w:val="00DA2502"/>
    <w:rsid w:val="00DA2C92"/>
    <w:rsid w:val="00DA677C"/>
    <w:rsid w:val="00DB474F"/>
    <w:rsid w:val="00DC7848"/>
    <w:rsid w:val="00DD0F73"/>
    <w:rsid w:val="00DD2195"/>
    <w:rsid w:val="00DD575E"/>
    <w:rsid w:val="00DD71AA"/>
    <w:rsid w:val="00DE10DD"/>
    <w:rsid w:val="00DE200C"/>
    <w:rsid w:val="00DE37EB"/>
    <w:rsid w:val="00DE4FDA"/>
    <w:rsid w:val="00DF07CE"/>
    <w:rsid w:val="00DF0815"/>
    <w:rsid w:val="00DF1B1A"/>
    <w:rsid w:val="00DF2BBF"/>
    <w:rsid w:val="00DF424A"/>
    <w:rsid w:val="00DF49D8"/>
    <w:rsid w:val="00E07C85"/>
    <w:rsid w:val="00E17549"/>
    <w:rsid w:val="00E206D0"/>
    <w:rsid w:val="00E24FFF"/>
    <w:rsid w:val="00E27E1B"/>
    <w:rsid w:val="00E35D8C"/>
    <w:rsid w:val="00E36074"/>
    <w:rsid w:val="00E36DEA"/>
    <w:rsid w:val="00E42C88"/>
    <w:rsid w:val="00E65FBA"/>
    <w:rsid w:val="00E67A58"/>
    <w:rsid w:val="00E719E6"/>
    <w:rsid w:val="00E80C2E"/>
    <w:rsid w:val="00E85AB8"/>
    <w:rsid w:val="00E86060"/>
    <w:rsid w:val="00E86AA5"/>
    <w:rsid w:val="00E87BA6"/>
    <w:rsid w:val="00E92311"/>
    <w:rsid w:val="00E95548"/>
    <w:rsid w:val="00EA1C8F"/>
    <w:rsid w:val="00EA5B69"/>
    <w:rsid w:val="00EB0D24"/>
    <w:rsid w:val="00EB20F9"/>
    <w:rsid w:val="00EB5BC8"/>
    <w:rsid w:val="00EC0033"/>
    <w:rsid w:val="00EC2DC0"/>
    <w:rsid w:val="00EC38E6"/>
    <w:rsid w:val="00EC4D7B"/>
    <w:rsid w:val="00EC5102"/>
    <w:rsid w:val="00ED5EB9"/>
    <w:rsid w:val="00EE058D"/>
    <w:rsid w:val="00EE0865"/>
    <w:rsid w:val="00EE11D8"/>
    <w:rsid w:val="00EE1DFD"/>
    <w:rsid w:val="00EE5270"/>
    <w:rsid w:val="00EF1D54"/>
    <w:rsid w:val="00F02E10"/>
    <w:rsid w:val="00F03583"/>
    <w:rsid w:val="00F10489"/>
    <w:rsid w:val="00F12DEA"/>
    <w:rsid w:val="00F14DF4"/>
    <w:rsid w:val="00F21F30"/>
    <w:rsid w:val="00F23DA6"/>
    <w:rsid w:val="00F3411D"/>
    <w:rsid w:val="00F341EE"/>
    <w:rsid w:val="00F43859"/>
    <w:rsid w:val="00F44886"/>
    <w:rsid w:val="00F47708"/>
    <w:rsid w:val="00F52FAD"/>
    <w:rsid w:val="00F54FAB"/>
    <w:rsid w:val="00F555C8"/>
    <w:rsid w:val="00F60198"/>
    <w:rsid w:val="00F60D90"/>
    <w:rsid w:val="00F61081"/>
    <w:rsid w:val="00F6737E"/>
    <w:rsid w:val="00F67EE5"/>
    <w:rsid w:val="00F72771"/>
    <w:rsid w:val="00F7412F"/>
    <w:rsid w:val="00F76605"/>
    <w:rsid w:val="00F77CE8"/>
    <w:rsid w:val="00F91420"/>
    <w:rsid w:val="00F9186D"/>
    <w:rsid w:val="00F9436C"/>
    <w:rsid w:val="00FA2159"/>
    <w:rsid w:val="00FA5DE3"/>
    <w:rsid w:val="00FA6E5E"/>
    <w:rsid w:val="00FB007B"/>
    <w:rsid w:val="00FB4799"/>
    <w:rsid w:val="00FC10A5"/>
    <w:rsid w:val="00FC114E"/>
    <w:rsid w:val="00FC624F"/>
    <w:rsid w:val="00FC799F"/>
    <w:rsid w:val="00FD0427"/>
    <w:rsid w:val="00FD139B"/>
    <w:rsid w:val="00FD4C4D"/>
    <w:rsid w:val="00FD7366"/>
    <w:rsid w:val="00FE198D"/>
    <w:rsid w:val="00FE2449"/>
    <w:rsid w:val="00FE2BEC"/>
    <w:rsid w:val="00FE2F1B"/>
    <w:rsid w:val="00FE30D4"/>
    <w:rsid w:val="00FF0617"/>
    <w:rsid w:val="00FF24E1"/>
    <w:rsid w:val="00FF36BB"/>
    <w:rsid w:val="00FF5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06CF5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>
      <w:pPr>
        <w:spacing w:after="200" w:line="240" w:lineRule="atLeast"/>
      </w:pPr>
    </w:pPrDefault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iPriority="99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qFormat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Standard">
    <w:name w:val="Normal"/>
    <w:qFormat/>
    <w:rsid w:val="00BA5D54"/>
    <w:pPr>
      <w:spacing w:after="120"/>
    </w:pPr>
  </w:style>
  <w:style w:type="paragraph" w:styleId="berschrift1">
    <w:name w:val="heading 1"/>
    <w:aliases w:val="Überschrift PHLU 1"/>
    <w:basedOn w:val="Standard"/>
    <w:next w:val="Standard"/>
    <w:link w:val="berschrift1Zchn"/>
    <w:uiPriority w:val="9"/>
    <w:qFormat/>
    <w:rsid w:val="00A37829"/>
    <w:pPr>
      <w:keepNext/>
      <w:keepLines/>
      <w:numPr>
        <w:numId w:val="7"/>
      </w:numPr>
      <w:spacing w:before="480" w:line="420" w:lineRule="exact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berschrift2">
    <w:name w:val="heading 2"/>
    <w:aliases w:val="Überschrift PHLU 2"/>
    <w:basedOn w:val="berschrift1"/>
    <w:next w:val="Standard"/>
    <w:link w:val="berschrift2Zchn"/>
    <w:uiPriority w:val="9"/>
    <w:unhideWhenUsed/>
    <w:qFormat/>
    <w:rsid w:val="002E553F"/>
    <w:pPr>
      <w:numPr>
        <w:ilvl w:val="1"/>
      </w:numPr>
      <w:spacing w:before="200" w:line="240" w:lineRule="atLeast"/>
      <w:outlineLvl w:val="1"/>
    </w:pPr>
    <w:rPr>
      <w:bCs w:val="0"/>
      <w:sz w:val="26"/>
      <w:szCs w:val="26"/>
    </w:rPr>
  </w:style>
  <w:style w:type="paragraph" w:styleId="berschrift3">
    <w:name w:val="heading 3"/>
    <w:aliases w:val="Überschrift PHLU 3"/>
    <w:basedOn w:val="berschrift2"/>
    <w:next w:val="Standard"/>
    <w:link w:val="berschrift3Zchn"/>
    <w:uiPriority w:val="9"/>
    <w:unhideWhenUsed/>
    <w:qFormat/>
    <w:rsid w:val="002E553F"/>
    <w:pPr>
      <w:numPr>
        <w:ilvl w:val="2"/>
      </w:numPr>
      <w:outlineLvl w:val="2"/>
    </w:pPr>
    <w:rPr>
      <w:bCs/>
      <w:sz w:val="22"/>
    </w:rPr>
  </w:style>
  <w:style w:type="paragraph" w:styleId="berschrift4">
    <w:name w:val="heading 4"/>
    <w:aliases w:val="Überschrift PHLU 4"/>
    <w:basedOn w:val="berschrift3"/>
    <w:next w:val="Standard"/>
    <w:link w:val="berschrift4Zchn"/>
    <w:uiPriority w:val="9"/>
    <w:qFormat/>
    <w:rsid w:val="00A96E3E"/>
    <w:pPr>
      <w:numPr>
        <w:ilvl w:val="3"/>
      </w:numPr>
      <w:spacing w:after="0"/>
      <w:outlineLvl w:val="3"/>
    </w:pPr>
    <w:rPr>
      <w:bCs w:val="0"/>
      <w:iCs/>
      <w:sz w:val="20"/>
    </w:rPr>
  </w:style>
  <w:style w:type="paragraph" w:styleId="berschrift5">
    <w:name w:val="heading 5"/>
    <w:aliases w:val="Überschrift PHLU 5"/>
    <w:basedOn w:val="berschrift4"/>
    <w:next w:val="Standard"/>
    <w:link w:val="berschrift5Zchn"/>
    <w:uiPriority w:val="9"/>
    <w:qFormat/>
    <w:rsid w:val="002B7388"/>
    <w:pPr>
      <w:numPr>
        <w:ilvl w:val="4"/>
      </w:numPr>
      <w:outlineLvl w:val="4"/>
    </w:pPr>
  </w:style>
  <w:style w:type="paragraph" w:styleId="berschrift6">
    <w:name w:val="heading 6"/>
    <w:basedOn w:val="Standard"/>
    <w:next w:val="Standard"/>
    <w:link w:val="berschrift6Zchn"/>
    <w:uiPriority w:val="9"/>
    <w:qFormat/>
    <w:rsid w:val="00A37829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D3A1A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qFormat/>
    <w:rsid w:val="00A37829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erschrift8">
    <w:name w:val="heading 8"/>
    <w:basedOn w:val="Standard"/>
    <w:next w:val="Standard"/>
    <w:link w:val="berschrift8Zchn"/>
    <w:uiPriority w:val="9"/>
    <w:qFormat/>
    <w:rsid w:val="00A37829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berschrift9">
    <w:name w:val="heading 9"/>
    <w:basedOn w:val="Standard"/>
    <w:next w:val="Standard"/>
    <w:link w:val="berschrift9Zchn"/>
    <w:uiPriority w:val="9"/>
    <w:qFormat/>
    <w:rsid w:val="00A37829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itel">
    <w:name w:val="Title"/>
    <w:basedOn w:val="Standard"/>
    <w:next w:val="Standard"/>
    <w:link w:val="TitelZchn"/>
    <w:qFormat/>
    <w:rsid w:val="00A37829"/>
    <w:pPr>
      <w:spacing w:after="300" w:line="520" w:lineRule="atLeast"/>
      <w:contextualSpacing/>
    </w:pPr>
    <w:rPr>
      <w:rFonts w:asciiTheme="majorHAnsi" w:eastAsiaTheme="majorEastAsia" w:hAnsiTheme="majorHAnsi" w:cstheme="majorBidi"/>
      <w:b/>
      <w:spacing w:val="5"/>
      <w:kern w:val="28"/>
      <w:sz w:val="32"/>
      <w:szCs w:val="52"/>
    </w:rPr>
  </w:style>
  <w:style w:type="character" w:customStyle="1" w:styleId="TitelZchn">
    <w:name w:val="Titel Zchn"/>
    <w:basedOn w:val="Absatz-Standardschriftart"/>
    <w:link w:val="Titel"/>
    <w:rsid w:val="00A37829"/>
    <w:rPr>
      <w:rFonts w:asciiTheme="majorHAnsi" w:eastAsiaTheme="majorEastAsia" w:hAnsiTheme="majorHAnsi" w:cstheme="majorBidi"/>
      <w:b/>
      <w:spacing w:val="5"/>
      <w:kern w:val="28"/>
      <w:sz w:val="32"/>
      <w:szCs w:val="52"/>
    </w:rPr>
  </w:style>
  <w:style w:type="paragraph" w:styleId="Untertitel">
    <w:name w:val="Subtitle"/>
    <w:basedOn w:val="Standard"/>
    <w:next w:val="Standard"/>
    <w:link w:val="UntertitelZchn"/>
    <w:qFormat/>
    <w:rsid w:val="00A37829"/>
    <w:pPr>
      <w:numPr>
        <w:ilvl w:val="1"/>
      </w:numPr>
      <w:spacing w:line="420" w:lineRule="exact"/>
    </w:pPr>
    <w:rPr>
      <w:rFonts w:asciiTheme="majorHAnsi" w:eastAsiaTheme="majorEastAsia" w:hAnsiTheme="majorHAnsi" w:cstheme="majorBidi"/>
      <w:b/>
      <w:iCs/>
    </w:rPr>
  </w:style>
  <w:style w:type="character" w:customStyle="1" w:styleId="UntertitelZchn">
    <w:name w:val="Untertitel Zchn"/>
    <w:basedOn w:val="Absatz-Standardschriftart"/>
    <w:link w:val="Untertitel"/>
    <w:uiPriority w:val="11"/>
    <w:rsid w:val="00A37829"/>
    <w:rPr>
      <w:rFonts w:asciiTheme="majorHAnsi" w:eastAsiaTheme="majorEastAsia" w:hAnsiTheme="majorHAnsi" w:cstheme="majorBidi"/>
      <w:b/>
      <w:iCs/>
    </w:rPr>
  </w:style>
  <w:style w:type="character" w:customStyle="1" w:styleId="berschrift1Zchn">
    <w:name w:val="Überschrift 1 Zchn"/>
    <w:aliases w:val="Überschrift PHLU 1 Zchn"/>
    <w:basedOn w:val="Absatz-Standardschriftart"/>
    <w:link w:val="berschrift1"/>
    <w:uiPriority w:val="9"/>
    <w:rsid w:val="00A37829"/>
    <w:rPr>
      <w:rFonts w:asciiTheme="majorHAnsi" w:eastAsiaTheme="majorEastAsia" w:hAnsiTheme="majorHAnsi" w:cstheme="majorBidi"/>
      <w:b/>
      <w:bCs/>
      <w:sz w:val="32"/>
      <w:szCs w:val="28"/>
    </w:rPr>
  </w:style>
  <w:style w:type="paragraph" w:styleId="Listenabsatz">
    <w:name w:val="List Paragraph"/>
    <w:basedOn w:val="Standard"/>
    <w:uiPriority w:val="34"/>
    <w:qFormat/>
    <w:rsid w:val="00A37829"/>
    <w:pPr>
      <w:numPr>
        <w:numId w:val="6"/>
      </w:numPr>
      <w:contextualSpacing/>
    </w:pPr>
  </w:style>
  <w:style w:type="paragraph" w:customStyle="1" w:styleId="Standardgross">
    <w:name w:val="Standard gross"/>
    <w:basedOn w:val="Standard"/>
    <w:link w:val="StandardgrossZchn"/>
    <w:qFormat/>
    <w:rsid w:val="007E5990"/>
    <w:rPr>
      <w:sz w:val="26"/>
    </w:rPr>
  </w:style>
  <w:style w:type="character" w:customStyle="1" w:styleId="berschrift2Zchn">
    <w:name w:val="Überschrift 2 Zchn"/>
    <w:aliases w:val="Überschrift PHLU 2 Zchn"/>
    <w:basedOn w:val="Absatz-Standardschriftart"/>
    <w:link w:val="berschrift2"/>
    <w:uiPriority w:val="9"/>
    <w:rsid w:val="002E553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berschrift4Zchn">
    <w:name w:val="Überschrift 4 Zchn"/>
    <w:aliases w:val="Überschrift PHLU 4 Zchn"/>
    <w:basedOn w:val="Absatz-Standardschriftart"/>
    <w:link w:val="berschrift4"/>
    <w:uiPriority w:val="9"/>
    <w:rsid w:val="00A96E3E"/>
    <w:rPr>
      <w:rFonts w:asciiTheme="majorHAnsi" w:eastAsiaTheme="majorEastAsia" w:hAnsiTheme="majorHAnsi" w:cstheme="majorBidi"/>
      <w:b/>
      <w:iCs/>
      <w:sz w:val="20"/>
      <w:szCs w:val="26"/>
    </w:rPr>
  </w:style>
  <w:style w:type="paragraph" w:styleId="KeinLeerraum">
    <w:name w:val="No Spacing"/>
    <w:uiPriority w:val="1"/>
    <w:qFormat/>
    <w:rsid w:val="00A37829"/>
    <w:pPr>
      <w:spacing w:after="0" w:line="240" w:lineRule="auto"/>
    </w:pPr>
  </w:style>
  <w:style w:type="paragraph" w:customStyle="1" w:styleId="Lauftextgross">
    <w:name w:val="Lauftext gross"/>
    <w:basedOn w:val="Standard"/>
    <w:link w:val="LauftextgrossZchn"/>
    <w:unhideWhenUsed/>
    <w:rsid w:val="00A37829"/>
    <w:pPr>
      <w:spacing w:line="420" w:lineRule="exact"/>
    </w:pPr>
    <w:rPr>
      <w:sz w:val="34"/>
    </w:rPr>
  </w:style>
  <w:style w:type="character" w:customStyle="1" w:styleId="berschrift5Zchn">
    <w:name w:val="Überschrift 5 Zchn"/>
    <w:aliases w:val="Überschrift PHLU 5 Zchn"/>
    <w:basedOn w:val="Absatz-Standardschriftart"/>
    <w:link w:val="berschrift5"/>
    <w:uiPriority w:val="9"/>
    <w:rsid w:val="002B7388"/>
    <w:rPr>
      <w:rFonts w:asciiTheme="majorHAnsi" w:eastAsiaTheme="majorEastAsia" w:hAnsiTheme="majorHAnsi" w:cstheme="majorBidi"/>
      <w:b/>
      <w:iCs/>
      <w:sz w:val="20"/>
      <w:szCs w:val="26"/>
    </w:rPr>
  </w:style>
  <w:style w:type="character" w:customStyle="1" w:styleId="LauftextgrossZchn">
    <w:name w:val="Lauftext gross Zchn"/>
    <w:basedOn w:val="Absatz-Standardschriftart"/>
    <w:link w:val="Lauftextgross"/>
    <w:rsid w:val="00A37829"/>
    <w:rPr>
      <w:sz w:val="34"/>
    </w:rPr>
  </w:style>
  <w:style w:type="table" w:styleId="Tabellenraster">
    <w:name w:val="Table Grid"/>
    <w:basedOn w:val="NormaleTabelle"/>
    <w:rsid w:val="00A37829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57" w:type="dxa"/>
        <w:left w:w="108" w:type="dxa"/>
        <w:bottom w:w="57" w:type="dxa"/>
        <w:right w:w="108" w:type="dxa"/>
      </w:tblCellMar>
    </w:tblPr>
  </w:style>
  <w:style w:type="character" w:customStyle="1" w:styleId="berschrift6Zchn">
    <w:name w:val="Überschrift 6 Zchn"/>
    <w:basedOn w:val="Absatz-Standardschriftart"/>
    <w:link w:val="berschrift6"/>
    <w:uiPriority w:val="9"/>
    <w:rsid w:val="002C199A"/>
    <w:rPr>
      <w:rFonts w:asciiTheme="majorHAnsi" w:eastAsiaTheme="majorEastAsia" w:hAnsiTheme="majorHAnsi" w:cstheme="majorBidi"/>
      <w:i/>
      <w:iCs/>
      <w:color w:val="4D3A1A" w:themeColor="accent1" w:themeShade="7F"/>
    </w:rPr>
  </w:style>
  <w:style w:type="character" w:customStyle="1" w:styleId="berschrift3Zchn">
    <w:name w:val="Überschrift 3 Zchn"/>
    <w:aliases w:val="Überschrift PHLU 3 Zchn"/>
    <w:basedOn w:val="Absatz-Standardschriftart"/>
    <w:link w:val="berschrift3"/>
    <w:uiPriority w:val="9"/>
    <w:rsid w:val="002E553F"/>
    <w:rPr>
      <w:rFonts w:asciiTheme="majorHAnsi" w:eastAsiaTheme="majorEastAsia" w:hAnsiTheme="majorHAnsi" w:cstheme="majorBidi"/>
      <w:b/>
      <w:bCs/>
      <w:sz w:val="22"/>
      <w:szCs w:val="26"/>
    </w:rPr>
  </w:style>
  <w:style w:type="character" w:styleId="Kommentarzeichen">
    <w:name w:val="annotation reference"/>
    <w:basedOn w:val="Absatz-Standardschriftart"/>
    <w:uiPriority w:val="99"/>
    <w:unhideWhenUsed/>
    <w:rsid w:val="00A37829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A37829"/>
    <w:pPr>
      <w:spacing w:line="240" w:lineRule="auto"/>
    </w:pPr>
  </w:style>
  <w:style w:type="character" w:customStyle="1" w:styleId="KommentartextZchn">
    <w:name w:val="Kommentartext Zchn"/>
    <w:basedOn w:val="Absatz-Standardschriftart"/>
    <w:link w:val="Kommentartext"/>
    <w:uiPriority w:val="99"/>
    <w:rsid w:val="00A37829"/>
  </w:style>
  <w:style w:type="paragraph" w:styleId="Kommentarthema">
    <w:name w:val="annotation subject"/>
    <w:basedOn w:val="Kommentartext"/>
    <w:next w:val="Kommentartext"/>
    <w:link w:val="KommentarthemaZchn"/>
    <w:unhideWhenUsed/>
    <w:rsid w:val="00A37829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A37829"/>
    <w:rPr>
      <w:b/>
      <w:bCs/>
    </w:rPr>
  </w:style>
  <w:style w:type="paragraph" w:styleId="Sprechblasentext">
    <w:name w:val="Balloon Text"/>
    <w:basedOn w:val="Standard"/>
    <w:link w:val="SprechblasentextZchn"/>
    <w:unhideWhenUsed/>
    <w:rsid w:val="00A3782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A37829"/>
    <w:rPr>
      <w:rFonts w:ascii="Tahoma" w:hAnsi="Tahoma" w:cs="Tahoma"/>
      <w:sz w:val="16"/>
      <w:szCs w:val="16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A37829"/>
    <w:pPr>
      <w:numPr>
        <w:numId w:val="0"/>
      </w:numPr>
      <w:spacing w:after="0" w:line="276" w:lineRule="auto"/>
      <w:outlineLvl w:val="9"/>
    </w:pPr>
    <w:rPr>
      <w:lang w:eastAsia="de-CH"/>
    </w:rPr>
  </w:style>
  <w:style w:type="paragraph" w:styleId="Verzeichnis1">
    <w:name w:val="toc 1"/>
    <w:basedOn w:val="Standard"/>
    <w:next w:val="Standard"/>
    <w:autoRedefine/>
    <w:uiPriority w:val="39"/>
    <w:unhideWhenUsed/>
    <w:qFormat/>
    <w:rsid w:val="002E553F"/>
    <w:pPr>
      <w:keepNext/>
      <w:tabs>
        <w:tab w:val="left" w:pos="851"/>
        <w:tab w:val="right" w:leader="dot" w:pos="9627"/>
      </w:tabs>
      <w:spacing w:after="100"/>
      <w:ind w:left="851" w:hanging="851"/>
    </w:pPr>
    <w:rPr>
      <w:b/>
    </w:rPr>
  </w:style>
  <w:style w:type="paragraph" w:styleId="Verzeichnis2">
    <w:name w:val="toc 2"/>
    <w:basedOn w:val="Standard"/>
    <w:next w:val="Standard"/>
    <w:autoRedefine/>
    <w:uiPriority w:val="39"/>
    <w:unhideWhenUsed/>
    <w:qFormat/>
    <w:rsid w:val="00A37829"/>
    <w:pPr>
      <w:tabs>
        <w:tab w:val="left" w:pos="851"/>
        <w:tab w:val="right" w:leader="dot" w:pos="9627"/>
      </w:tabs>
      <w:spacing w:after="100"/>
      <w:ind w:left="851" w:hanging="851"/>
    </w:pPr>
    <w:rPr>
      <w:noProof/>
    </w:rPr>
  </w:style>
  <w:style w:type="paragraph" w:styleId="Verzeichnis3">
    <w:name w:val="toc 3"/>
    <w:basedOn w:val="Standard"/>
    <w:next w:val="Standard"/>
    <w:autoRedefine/>
    <w:uiPriority w:val="39"/>
    <w:unhideWhenUsed/>
    <w:qFormat/>
    <w:rsid w:val="00A37829"/>
    <w:pPr>
      <w:tabs>
        <w:tab w:val="left" w:pos="851"/>
        <w:tab w:val="right" w:leader="dot" w:pos="9627"/>
      </w:tabs>
      <w:spacing w:after="100"/>
      <w:ind w:left="851" w:hanging="851"/>
    </w:pPr>
    <w:rPr>
      <w:noProof/>
    </w:rPr>
  </w:style>
  <w:style w:type="character" w:styleId="Link">
    <w:name w:val="Hyperlink"/>
    <w:basedOn w:val="Absatz-Standardschriftart"/>
    <w:uiPriority w:val="99"/>
    <w:unhideWhenUsed/>
    <w:rsid w:val="00A37829"/>
    <w:rPr>
      <w:color w:val="auto"/>
      <w:u w:val="none"/>
    </w:rPr>
  </w:style>
  <w:style w:type="character" w:customStyle="1" w:styleId="berschrift7Zchn">
    <w:name w:val="Überschrift 7 Zchn"/>
    <w:basedOn w:val="Absatz-Standardschriftart"/>
    <w:link w:val="berschrift7"/>
    <w:uiPriority w:val="9"/>
    <w:rsid w:val="002C199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erschrift8Zchn">
    <w:name w:val="Überschrift 8 Zchn"/>
    <w:basedOn w:val="Absatz-Standardschriftart"/>
    <w:link w:val="berschrift8"/>
    <w:uiPriority w:val="9"/>
    <w:rsid w:val="002C199A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berschrift9Zchn">
    <w:name w:val="Überschrift 9 Zchn"/>
    <w:basedOn w:val="Absatz-Standardschriftart"/>
    <w:link w:val="berschrift9"/>
    <w:uiPriority w:val="9"/>
    <w:rsid w:val="002C199A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Aufzhlungszeichen">
    <w:name w:val="List Bullet"/>
    <w:basedOn w:val="Standard"/>
    <w:qFormat/>
    <w:rsid w:val="00A37829"/>
    <w:pPr>
      <w:numPr>
        <w:numId w:val="1"/>
      </w:numPr>
      <w:tabs>
        <w:tab w:val="left" w:pos="567"/>
      </w:tabs>
      <w:contextualSpacing/>
    </w:pPr>
  </w:style>
  <w:style w:type="paragraph" w:styleId="Fuzeile">
    <w:name w:val="footer"/>
    <w:basedOn w:val="Standard"/>
    <w:link w:val="FuzeileZchn"/>
    <w:unhideWhenUsed/>
    <w:rsid w:val="00A37829"/>
    <w:pPr>
      <w:tabs>
        <w:tab w:val="center" w:pos="4536"/>
        <w:tab w:val="right" w:pos="9072"/>
      </w:tabs>
      <w:spacing w:after="0" w:line="240" w:lineRule="auto"/>
    </w:pPr>
    <w:rPr>
      <w:sz w:val="16"/>
    </w:rPr>
  </w:style>
  <w:style w:type="character" w:customStyle="1" w:styleId="FuzeileZchn">
    <w:name w:val="Fußzeile Zchn"/>
    <w:basedOn w:val="Absatz-Standardschriftart"/>
    <w:link w:val="Fuzeile"/>
    <w:uiPriority w:val="99"/>
    <w:rsid w:val="00A37829"/>
    <w:rPr>
      <w:sz w:val="16"/>
    </w:rPr>
  </w:style>
  <w:style w:type="paragraph" w:styleId="Aufzhlungszeichen2">
    <w:name w:val="List Bullet 2"/>
    <w:basedOn w:val="Standard"/>
    <w:qFormat/>
    <w:rsid w:val="00A37829"/>
    <w:pPr>
      <w:numPr>
        <w:numId w:val="2"/>
      </w:numPr>
      <w:tabs>
        <w:tab w:val="left" w:pos="567"/>
        <w:tab w:val="left" w:pos="1134"/>
      </w:tabs>
      <w:contextualSpacing/>
    </w:pPr>
  </w:style>
  <w:style w:type="character" w:styleId="IntensiverVerweis">
    <w:name w:val="Intense Reference"/>
    <w:basedOn w:val="Absatz-Standardschriftart"/>
    <w:uiPriority w:val="32"/>
    <w:semiHidden/>
    <w:rsid w:val="00A37829"/>
    <w:rPr>
      <w:b/>
      <w:bCs/>
      <w:smallCaps/>
      <w:color w:val="9B7534" w:themeColor="accent1"/>
      <w:spacing w:val="5"/>
      <w:u w:val="single"/>
    </w:rPr>
  </w:style>
  <w:style w:type="paragraph" w:customStyle="1" w:styleId="Absendeadresse">
    <w:name w:val="Absendeadresse"/>
    <w:basedOn w:val="Standard"/>
    <w:link w:val="AbsendeadresseZchn"/>
    <w:qFormat/>
    <w:rsid w:val="00A37829"/>
    <w:pPr>
      <w:spacing w:after="0" w:line="240" w:lineRule="auto"/>
    </w:pPr>
    <w:rPr>
      <w:rFonts w:ascii="Arial Narrow" w:hAnsi="Arial Narrow"/>
      <w:sz w:val="19"/>
    </w:rPr>
  </w:style>
  <w:style w:type="character" w:styleId="Platzhaltertext">
    <w:name w:val="Placeholder Text"/>
    <w:basedOn w:val="Absatz-Standardschriftart"/>
    <w:uiPriority w:val="99"/>
    <w:semiHidden/>
    <w:rsid w:val="00A37829"/>
    <w:rPr>
      <w:color w:val="808080"/>
    </w:rPr>
  </w:style>
  <w:style w:type="character" w:customStyle="1" w:styleId="AbsendeadresseZchn">
    <w:name w:val="Absendeadresse Zchn"/>
    <w:basedOn w:val="Absatz-Standardschriftart"/>
    <w:link w:val="Absendeadresse"/>
    <w:rsid w:val="00A37829"/>
    <w:rPr>
      <w:rFonts w:ascii="Arial Narrow" w:hAnsi="Arial Narrow"/>
      <w:sz w:val="19"/>
    </w:rPr>
  </w:style>
  <w:style w:type="paragraph" w:styleId="Kopfzeile">
    <w:name w:val="header"/>
    <w:basedOn w:val="Standard"/>
    <w:link w:val="KopfzeileZchn"/>
    <w:unhideWhenUsed/>
    <w:rsid w:val="00A3782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37829"/>
  </w:style>
  <w:style w:type="paragraph" w:customStyle="1" w:styleId="Rcksendetext">
    <w:name w:val="Rücksendetext"/>
    <w:basedOn w:val="Absendeadresse"/>
    <w:next w:val="Standard"/>
    <w:link w:val="RcksendetextZchn"/>
    <w:semiHidden/>
    <w:qFormat/>
    <w:rsid w:val="00A37829"/>
    <w:rPr>
      <w:rFonts w:cstheme="minorHAnsi"/>
      <w:sz w:val="16"/>
      <w:szCs w:val="16"/>
    </w:rPr>
  </w:style>
  <w:style w:type="character" w:customStyle="1" w:styleId="RcksendetextZchn">
    <w:name w:val="Rücksendetext Zchn"/>
    <w:basedOn w:val="AbsendeadresseZchn"/>
    <w:link w:val="Rcksendetext"/>
    <w:semiHidden/>
    <w:rsid w:val="002C199A"/>
    <w:rPr>
      <w:rFonts w:ascii="Arial Narrow" w:hAnsi="Arial Narrow" w:cstheme="minorHAnsi"/>
      <w:sz w:val="16"/>
      <w:szCs w:val="16"/>
    </w:rPr>
  </w:style>
  <w:style w:type="paragraph" w:customStyle="1" w:styleId="Titelgross">
    <w:name w:val="Titel gross"/>
    <w:basedOn w:val="Titel"/>
    <w:next w:val="Standardgross"/>
    <w:link w:val="TitelgrossZchn"/>
    <w:qFormat/>
    <w:rsid w:val="00A37829"/>
    <w:pPr>
      <w:spacing w:after="280"/>
    </w:pPr>
    <w:rPr>
      <w:sz w:val="66"/>
      <w:szCs w:val="66"/>
    </w:rPr>
  </w:style>
  <w:style w:type="paragraph" w:customStyle="1" w:styleId="Untertitelgross">
    <w:name w:val="Untertitel gross"/>
    <w:basedOn w:val="Untertitel"/>
    <w:next w:val="Standardgross"/>
    <w:link w:val="UntertitelgrossZchn"/>
    <w:qFormat/>
    <w:rsid w:val="00A37829"/>
    <w:pPr>
      <w:spacing w:after="280" w:line="420" w:lineRule="atLeast"/>
    </w:pPr>
    <w:rPr>
      <w:b w:val="0"/>
      <w:sz w:val="38"/>
    </w:rPr>
  </w:style>
  <w:style w:type="character" w:customStyle="1" w:styleId="TitelgrossZchn">
    <w:name w:val="Titel gross Zchn"/>
    <w:basedOn w:val="TitelZchn"/>
    <w:link w:val="Titelgross"/>
    <w:rsid w:val="00A37829"/>
    <w:rPr>
      <w:rFonts w:asciiTheme="majorHAnsi" w:eastAsiaTheme="majorEastAsia" w:hAnsiTheme="majorHAnsi" w:cstheme="majorBidi"/>
      <w:b/>
      <w:spacing w:val="5"/>
      <w:kern w:val="28"/>
      <w:sz w:val="66"/>
      <w:szCs w:val="66"/>
    </w:rPr>
  </w:style>
  <w:style w:type="character" w:customStyle="1" w:styleId="StandardgrossZchn">
    <w:name w:val="Standard gross Zchn"/>
    <w:basedOn w:val="Absatz-Standardschriftart"/>
    <w:link w:val="Standardgross"/>
    <w:rsid w:val="007E5990"/>
    <w:rPr>
      <w:sz w:val="26"/>
    </w:rPr>
  </w:style>
  <w:style w:type="character" w:customStyle="1" w:styleId="UntertitelgrossZchn">
    <w:name w:val="Untertitel gross Zchn"/>
    <w:basedOn w:val="UntertitelZchn"/>
    <w:link w:val="Untertitelgross"/>
    <w:rsid w:val="00A37829"/>
    <w:rPr>
      <w:rFonts w:asciiTheme="majorHAnsi" w:eastAsiaTheme="majorEastAsia" w:hAnsiTheme="majorHAnsi" w:cstheme="majorBidi"/>
      <w:b w:val="0"/>
      <w:iCs/>
      <w:sz w:val="38"/>
    </w:rPr>
  </w:style>
  <w:style w:type="paragraph" w:styleId="Beschriftung">
    <w:name w:val="caption"/>
    <w:basedOn w:val="Standard"/>
    <w:next w:val="Standard"/>
    <w:qFormat/>
    <w:rsid w:val="00A37829"/>
    <w:pPr>
      <w:spacing w:line="240" w:lineRule="auto"/>
    </w:pPr>
    <w:rPr>
      <w:b/>
      <w:bCs/>
      <w:sz w:val="18"/>
      <w:szCs w:val="18"/>
    </w:rPr>
  </w:style>
  <w:style w:type="paragraph" w:customStyle="1" w:styleId="Claim">
    <w:name w:val="Claim"/>
    <w:basedOn w:val="Standard"/>
    <w:link w:val="ClaimZchn"/>
    <w:qFormat/>
    <w:rsid w:val="00A37829"/>
    <w:pPr>
      <w:spacing w:after="0" w:line="240" w:lineRule="auto"/>
    </w:pPr>
    <w:rPr>
      <w:b/>
      <w:color w:val="9B7534" w:themeColor="accent1"/>
      <w:sz w:val="36"/>
    </w:rPr>
  </w:style>
  <w:style w:type="character" w:customStyle="1" w:styleId="ClaimZchn">
    <w:name w:val="Claim Zchn"/>
    <w:basedOn w:val="Absatz-Standardschriftart"/>
    <w:link w:val="Claim"/>
    <w:rsid w:val="00A37829"/>
    <w:rPr>
      <w:b/>
      <w:color w:val="9B7534" w:themeColor="accent1"/>
      <w:sz w:val="36"/>
    </w:rPr>
  </w:style>
  <w:style w:type="paragraph" w:customStyle="1" w:styleId="Internetadressegross">
    <w:name w:val="Internetadresse gross"/>
    <w:basedOn w:val="Standard"/>
    <w:link w:val="InternetadressegrossZchn"/>
    <w:unhideWhenUsed/>
    <w:qFormat/>
    <w:rsid w:val="00A37829"/>
    <w:pPr>
      <w:spacing w:after="0" w:line="240" w:lineRule="auto"/>
    </w:pPr>
    <w:rPr>
      <w:b/>
      <w:color w:val="9B7534" w:themeColor="accent1"/>
      <w:sz w:val="26"/>
    </w:rPr>
  </w:style>
  <w:style w:type="character" w:customStyle="1" w:styleId="InternetadressegrossZchn">
    <w:name w:val="Internetadresse gross Zchn"/>
    <w:basedOn w:val="Absatz-Standardschriftart"/>
    <w:link w:val="Internetadressegross"/>
    <w:rsid w:val="00A37829"/>
    <w:rPr>
      <w:b/>
      <w:color w:val="9B7534" w:themeColor="accent1"/>
      <w:sz w:val="26"/>
    </w:rPr>
  </w:style>
  <w:style w:type="paragraph" w:styleId="Aufzhlungszeichen3">
    <w:name w:val="List Bullet 3"/>
    <w:basedOn w:val="Standard"/>
    <w:unhideWhenUsed/>
    <w:rsid w:val="00A37829"/>
    <w:pPr>
      <w:numPr>
        <w:numId w:val="3"/>
      </w:numPr>
      <w:contextualSpacing/>
    </w:pPr>
  </w:style>
  <w:style w:type="paragraph" w:styleId="Aufzhlungszeichen4">
    <w:name w:val="List Bullet 4"/>
    <w:basedOn w:val="Standard"/>
    <w:unhideWhenUsed/>
    <w:rsid w:val="00A37829"/>
    <w:pPr>
      <w:numPr>
        <w:numId w:val="4"/>
      </w:numPr>
      <w:tabs>
        <w:tab w:val="num" w:pos="360"/>
      </w:tabs>
      <w:ind w:left="0" w:firstLine="0"/>
      <w:contextualSpacing/>
    </w:pPr>
  </w:style>
  <w:style w:type="paragraph" w:styleId="Aufzhlungszeichen5">
    <w:name w:val="List Bullet 5"/>
    <w:basedOn w:val="Standard"/>
    <w:unhideWhenUsed/>
    <w:rsid w:val="00A37829"/>
    <w:pPr>
      <w:numPr>
        <w:numId w:val="5"/>
      </w:numPr>
      <w:contextualSpacing/>
    </w:pPr>
  </w:style>
  <w:style w:type="paragraph" w:styleId="Dokumentstruktur">
    <w:name w:val="Document Map"/>
    <w:basedOn w:val="Standard"/>
    <w:link w:val="DokumentstrukturZchn"/>
    <w:unhideWhenUsed/>
    <w:rsid w:val="00A37829"/>
    <w:pPr>
      <w:spacing w:after="0" w:line="240" w:lineRule="auto"/>
    </w:pPr>
    <w:rPr>
      <w:rFonts w:cs="Tahoma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A37829"/>
    <w:rPr>
      <w:rFonts w:cs="Tahoma"/>
      <w:sz w:val="16"/>
      <w:szCs w:val="16"/>
    </w:rPr>
  </w:style>
  <w:style w:type="paragraph" w:customStyle="1" w:styleId="Abstand">
    <w:name w:val="Abstand"/>
    <w:basedOn w:val="Standard"/>
    <w:link w:val="AbstandZchn"/>
    <w:semiHidden/>
    <w:qFormat/>
    <w:rsid w:val="00A37829"/>
    <w:pPr>
      <w:spacing w:afterLines="100" w:after="100" w:line="280" w:lineRule="atLeast"/>
    </w:pPr>
    <w:rPr>
      <w:rFonts w:ascii="Arial" w:eastAsia="Times New Roman" w:hAnsi="Arial" w:cs="Times New Roman"/>
      <w:sz w:val="21"/>
      <w:szCs w:val="21"/>
      <w:lang w:eastAsia="de-CH"/>
    </w:rPr>
  </w:style>
  <w:style w:type="character" w:customStyle="1" w:styleId="AbstandZchn">
    <w:name w:val="Abstand Zchn"/>
    <w:basedOn w:val="Absatz-Standardschriftart"/>
    <w:link w:val="Abstand"/>
    <w:semiHidden/>
    <w:rsid w:val="00855F09"/>
    <w:rPr>
      <w:rFonts w:ascii="Arial" w:eastAsia="Times New Roman" w:hAnsi="Arial" w:cs="Times New Roman"/>
      <w:sz w:val="21"/>
      <w:szCs w:val="21"/>
      <w:lang w:eastAsia="de-CH"/>
    </w:rPr>
  </w:style>
  <w:style w:type="paragraph" w:customStyle="1" w:styleId="ListWithSymbols">
    <w:name w:val="ListWithSymbols"/>
    <w:basedOn w:val="Standard"/>
    <w:rsid w:val="00062F5A"/>
    <w:pPr>
      <w:numPr>
        <w:numId w:val="8"/>
      </w:numPr>
      <w:tabs>
        <w:tab w:val="left" w:pos="357"/>
      </w:tabs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TakeTitle">
    <w:name w:val="TakeTitle"/>
    <w:basedOn w:val="Standard"/>
    <w:rsid w:val="00062F5A"/>
    <w:pPr>
      <w:numPr>
        <w:ilvl w:val="2"/>
        <w:numId w:val="8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table" w:customStyle="1" w:styleId="Tabellenraster1">
    <w:name w:val="Tabellenraster1"/>
    <w:basedOn w:val="NormaleTabelle"/>
    <w:next w:val="Tabellenraster"/>
    <w:uiPriority w:val="59"/>
    <w:rsid w:val="00A43C22"/>
    <w:pPr>
      <w:spacing w:after="0" w:line="240" w:lineRule="auto"/>
    </w:pPr>
    <w:rPr>
      <w:rFonts w:ascii="Times New Roman" w:eastAsia="Times New Roman" w:hAnsi="Times New Roman" w:cs="Times New Roman"/>
      <w:sz w:val="22"/>
      <w:lang w:eastAsia="de-C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57" w:type="dxa"/>
        <w:bottom w:w="0" w:type="dxa"/>
        <w:right w:w="57" w:type="dxa"/>
      </w:tblCellMar>
    </w:tblPr>
  </w:style>
  <w:style w:type="paragraph" w:customStyle="1" w:styleId="1Rm">
    <w:name w:val="Ü1 Röm"/>
    <w:basedOn w:val="berschrift1"/>
    <w:qFormat/>
    <w:rsid w:val="00A43C22"/>
    <w:pPr>
      <w:numPr>
        <w:numId w:val="9"/>
      </w:numPr>
      <w:tabs>
        <w:tab w:val="left" w:pos="397"/>
      </w:tabs>
      <w:adjustRightInd w:val="0"/>
      <w:snapToGrid w:val="0"/>
      <w:spacing w:before="510" w:after="0" w:line="255" w:lineRule="atLeast"/>
      <w:jc w:val="both"/>
    </w:pPr>
    <w:rPr>
      <w:rFonts w:ascii="Times New Roman" w:eastAsia="Times New Roman" w:hAnsi="Times New Roman" w:cs="Arial"/>
      <w:snapToGrid w:val="0"/>
      <w:spacing w:val="4"/>
      <w:sz w:val="21"/>
      <w:szCs w:val="32"/>
      <w:lang w:eastAsia="de-CH"/>
    </w:rPr>
  </w:style>
  <w:style w:type="paragraph" w:customStyle="1" w:styleId="2Rm">
    <w:name w:val="Ü2 Röm"/>
    <w:basedOn w:val="berschrift2"/>
    <w:qFormat/>
    <w:rsid w:val="00A43C22"/>
    <w:pPr>
      <w:numPr>
        <w:numId w:val="9"/>
      </w:numPr>
      <w:tabs>
        <w:tab w:val="left" w:pos="567"/>
      </w:tabs>
      <w:adjustRightInd w:val="0"/>
      <w:snapToGrid w:val="0"/>
      <w:spacing w:before="255" w:after="0" w:line="255" w:lineRule="atLeast"/>
    </w:pPr>
    <w:rPr>
      <w:rFonts w:ascii="Times New Roman" w:eastAsia="Times New Roman" w:hAnsi="Times New Roman" w:cs="Arial"/>
      <w:bCs/>
      <w:iCs/>
      <w:spacing w:val="4"/>
      <w:sz w:val="21"/>
      <w:szCs w:val="28"/>
      <w:lang w:eastAsia="de-CH"/>
    </w:rPr>
  </w:style>
  <w:style w:type="paragraph" w:customStyle="1" w:styleId="ListTopic">
    <w:name w:val="List Topic"/>
    <w:basedOn w:val="Listennummer"/>
    <w:rsid w:val="0041041C"/>
    <w:pPr>
      <w:tabs>
        <w:tab w:val="left" w:pos="227"/>
        <w:tab w:val="num" w:pos="360"/>
        <w:tab w:val="left" w:pos="6946"/>
      </w:tabs>
      <w:adjustRightInd w:val="0"/>
      <w:snapToGrid w:val="0"/>
      <w:spacing w:after="0" w:line="255" w:lineRule="atLeast"/>
      <w:ind w:left="360" w:hanging="360"/>
      <w:contextualSpacing w:val="0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nummer">
    <w:name w:val="List Number"/>
    <w:basedOn w:val="Standard"/>
    <w:unhideWhenUsed/>
    <w:rsid w:val="0041041C"/>
    <w:pPr>
      <w:ind w:left="432" w:hanging="432"/>
      <w:contextualSpacing/>
    </w:pPr>
  </w:style>
  <w:style w:type="paragraph" w:styleId="Listennummer2">
    <w:name w:val="List Number 2"/>
    <w:basedOn w:val="Standard"/>
    <w:rsid w:val="00A04076"/>
    <w:pPr>
      <w:numPr>
        <w:numId w:val="10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Default">
    <w:name w:val="Default"/>
    <w:rsid w:val="00445720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lang w:eastAsia="de-CH"/>
    </w:rPr>
  </w:style>
  <w:style w:type="numbering" w:styleId="111111">
    <w:name w:val="Outline List 2"/>
    <w:basedOn w:val="KeineListe"/>
    <w:rsid w:val="002831C5"/>
    <w:pPr>
      <w:numPr>
        <w:numId w:val="11"/>
      </w:numPr>
    </w:pPr>
  </w:style>
  <w:style w:type="paragraph" w:styleId="Verzeichnis4">
    <w:name w:val="toc 4"/>
    <w:basedOn w:val="Standard"/>
    <w:next w:val="Standard"/>
    <w:autoRedefine/>
    <w:uiPriority w:val="39"/>
    <w:unhideWhenUsed/>
    <w:rsid w:val="00374725"/>
    <w:pPr>
      <w:tabs>
        <w:tab w:val="left" w:pos="851"/>
        <w:tab w:val="right" w:leader="dot" w:pos="9684"/>
      </w:tabs>
      <w:spacing w:after="100"/>
    </w:pPr>
  </w:style>
  <w:style w:type="paragraph" w:styleId="Verzeichnis5">
    <w:name w:val="toc 5"/>
    <w:basedOn w:val="Standard"/>
    <w:next w:val="Standard"/>
    <w:autoRedefine/>
    <w:uiPriority w:val="39"/>
    <w:unhideWhenUsed/>
    <w:rsid w:val="00374725"/>
    <w:pPr>
      <w:tabs>
        <w:tab w:val="left" w:pos="1134"/>
        <w:tab w:val="right" w:leader="dot" w:pos="9684"/>
      </w:tabs>
      <w:spacing w:after="100"/>
    </w:pPr>
  </w:style>
  <w:style w:type="paragraph" w:customStyle="1" w:styleId="MinutesItem">
    <w:name w:val="MinutesItem"/>
    <w:basedOn w:val="Standard"/>
    <w:rsid w:val="00B21713"/>
    <w:pPr>
      <w:tabs>
        <w:tab w:val="right" w:pos="9356"/>
      </w:tabs>
      <w:adjustRightInd w:val="0"/>
      <w:snapToGrid w:val="0"/>
      <w:spacing w:after="0" w:line="255" w:lineRule="atLeast"/>
      <w:ind w:right="2268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styleId="Endnotenzeichen">
    <w:name w:val="endnote reference"/>
    <w:rsid w:val="00070931"/>
    <w:rPr>
      <w:rFonts w:ascii="Times New Roman" w:hAnsi="Times New Roman"/>
      <w:vertAlign w:val="superscript"/>
    </w:rPr>
  </w:style>
  <w:style w:type="paragraph" w:styleId="Endnotentext">
    <w:name w:val="endnote text"/>
    <w:basedOn w:val="Standard"/>
    <w:link w:val="Endnotentext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14"/>
      <w:lang w:eastAsia="de-CH"/>
    </w:rPr>
  </w:style>
  <w:style w:type="character" w:customStyle="1" w:styleId="EndnotentextZchn">
    <w:name w:val="Endnotentext Zchn"/>
    <w:basedOn w:val="Absatz-Standardschriftart"/>
    <w:link w:val="Endnotentext"/>
    <w:rsid w:val="00070931"/>
    <w:rPr>
      <w:rFonts w:ascii="Times New Roman" w:eastAsia="Times New Roman" w:hAnsi="Times New Roman" w:cs="Times New Roman"/>
      <w:spacing w:val="4"/>
      <w:sz w:val="14"/>
      <w:lang w:eastAsia="de-CH"/>
    </w:rPr>
  </w:style>
  <w:style w:type="character" w:styleId="Funotenzeichen">
    <w:name w:val="footnote reference"/>
    <w:rsid w:val="00070931"/>
    <w:rPr>
      <w:rFonts w:ascii="Times New Roman" w:hAnsi="Times New Roman"/>
      <w:vertAlign w:val="superscript"/>
    </w:rPr>
  </w:style>
  <w:style w:type="paragraph" w:styleId="Funotentext">
    <w:name w:val="footnote text"/>
    <w:basedOn w:val="Standard"/>
    <w:link w:val="FunotentextZchn"/>
    <w:rsid w:val="00070931"/>
    <w:pPr>
      <w:tabs>
        <w:tab w:val="left" w:pos="357"/>
      </w:tabs>
      <w:adjustRightInd w:val="0"/>
      <w:snapToGrid w:val="0"/>
      <w:spacing w:after="0" w:line="190" w:lineRule="atLeast"/>
      <w:ind w:left="357" w:hanging="357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character" w:customStyle="1" w:styleId="FunotentextZchn">
    <w:name w:val="Fußnotentext Zchn"/>
    <w:basedOn w:val="Absatz-Standardschriftart"/>
    <w:link w:val="Funotentext"/>
    <w:rsid w:val="00070931"/>
    <w:rPr>
      <w:rFonts w:ascii="Times New Roman" w:eastAsia="Times New Roman" w:hAnsi="Times New Roman" w:cs="Times New Roman"/>
      <w:spacing w:val="4"/>
      <w:sz w:val="16"/>
      <w:lang w:eastAsia="de-CH"/>
    </w:rPr>
  </w:style>
  <w:style w:type="paragraph" w:styleId="Index1">
    <w:name w:val="index 1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2">
    <w:name w:val="index 2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3">
    <w:name w:val="index 3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4">
    <w:name w:val="index 4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5">
    <w:name w:val="index 5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6">
    <w:name w:val="index 6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7">
    <w:name w:val="index 7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8">
    <w:name w:val="index 8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9">
    <w:name w:val="index 9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Indexberschrift">
    <w:name w:val="index heading"/>
    <w:basedOn w:val="Standard"/>
    <w:next w:val="Index1"/>
    <w:rsid w:val="00070931"/>
    <w:pPr>
      <w:keepNext/>
      <w:keepLines/>
      <w:adjustRightInd w:val="0"/>
      <w:snapToGrid w:val="0"/>
      <w:spacing w:after="0" w:line="255" w:lineRule="atLeast"/>
    </w:pPr>
    <w:rPr>
      <w:rFonts w:ascii="Times New Roman" w:eastAsia="Times New Roman" w:hAnsi="Times New Roman" w:cs="Arial"/>
      <w:b/>
      <w:bCs/>
      <w:spacing w:val="4"/>
      <w:sz w:val="21"/>
      <w:lang w:eastAsia="de-CH"/>
    </w:rPr>
  </w:style>
  <w:style w:type="paragraph" w:styleId="Makrotext">
    <w:name w:val="macro"/>
    <w:link w:val="MakrotextZchn"/>
    <w:rsid w:val="00070931"/>
    <w:pPr>
      <w:spacing w:after="0" w:line="240" w:lineRule="auto"/>
    </w:pPr>
    <w:rPr>
      <w:rFonts w:ascii="Times New Roman" w:eastAsia="Times New Roman" w:hAnsi="Times New Roman" w:cs="Courier New"/>
      <w:sz w:val="22"/>
      <w:lang w:eastAsia="de-CH"/>
    </w:rPr>
  </w:style>
  <w:style w:type="character" w:customStyle="1" w:styleId="MakrotextZchn">
    <w:name w:val="Makrotext Zchn"/>
    <w:basedOn w:val="Absatz-Standardschriftart"/>
    <w:link w:val="Makrotext"/>
    <w:rsid w:val="00070931"/>
    <w:rPr>
      <w:rFonts w:ascii="Times New Roman" w:eastAsia="Times New Roman" w:hAnsi="Times New Roman" w:cs="Courier New"/>
      <w:sz w:val="22"/>
      <w:lang w:eastAsia="de-CH"/>
    </w:rPr>
  </w:style>
  <w:style w:type="paragraph" w:styleId="Rechtsgrundlagenverzeichnis">
    <w:name w:val="table of authorities"/>
    <w:basedOn w:val="Standard"/>
    <w:next w:val="Standard"/>
    <w:rsid w:val="00070931"/>
    <w:pPr>
      <w:tabs>
        <w:tab w:val="left" w:pos="709"/>
      </w:tabs>
      <w:adjustRightInd w:val="0"/>
      <w:snapToGrid w:val="0"/>
      <w:spacing w:before="255" w:after="0" w:line="255" w:lineRule="atLeast"/>
      <w:ind w:left="709" w:hanging="709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Abbildungsverzeichnis">
    <w:name w:val="table of figures"/>
    <w:basedOn w:val="Standard"/>
    <w:next w:val="Standard"/>
    <w:uiPriority w:val="99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RGV-berschrift">
    <w:name w:val="toa heading"/>
    <w:basedOn w:val="Standard"/>
    <w:next w:val="Standard"/>
    <w:rsid w:val="00070931"/>
    <w:pPr>
      <w:keepNext/>
      <w:keepLines/>
      <w:adjustRightInd w:val="0"/>
      <w:snapToGrid w:val="0"/>
      <w:spacing w:before="60" w:after="0" w:line="255" w:lineRule="atLeast"/>
    </w:pPr>
    <w:rPr>
      <w:rFonts w:ascii="Times New Roman" w:eastAsia="Times New Roman" w:hAnsi="Times New Roman" w:cs="Arial"/>
      <w:b/>
      <w:bCs/>
      <w:spacing w:val="4"/>
      <w:sz w:val="21"/>
      <w:lang w:eastAsia="de-CH"/>
    </w:rPr>
  </w:style>
  <w:style w:type="paragraph" w:styleId="Verzeichnis6">
    <w:name w:val="toc 6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Verzeichnis7">
    <w:name w:val="toc 7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Verzeichnis8">
    <w:name w:val="toc 8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Verzeichnis9">
    <w:name w:val="toc 9"/>
    <w:basedOn w:val="Standard"/>
    <w:next w:val="Standard"/>
    <w:autoRedefine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Subject">
    <w:name w:val="Subject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spacing w:val="4"/>
      <w:sz w:val="21"/>
      <w:lang w:eastAsia="de-CH"/>
    </w:rPr>
  </w:style>
  <w:style w:type="paragraph" w:customStyle="1" w:styleId="TextTogether">
    <w:name w:val="TextTogether"/>
    <w:basedOn w:val="Standard"/>
    <w:rsid w:val="00070931"/>
    <w:pPr>
      <w:keepNext/>
      <w:keepLines/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styleId="Fett">
    <w:name w:val="Strong"/>
    <w:qFormat/>
    <w:rsid w:val="00070931"/>
    <w:rPr>
      <w:rFonts w:ascii="Times New Roman" w:hAnsi="Times New Roman"/>
      <w:b/>
      <w:bCs/>
    </w:rPr>
  </w:style>
  <w:style w:type="character" w:customStyle="1" w:styleId="Description">
    <w:name w:val="Description"/>
    <w:rsid w:val="00070931"/>
    <w:rPr>
      <w:rFonts w:ascii="Times New Roman" w:hAnsi="Times New Roman"/>
      <w:sz w:val="14"/>
    </w:rPr>
  </w:style>
  <w:style w:type="paragraph" w:customStyle="1" w:styleId="Introduction">
    <w:name w:val="Introduction"/>
    <w:basedOn w:val="Standard"/>
    <w:next w:val="Standard"/>
    <w:rsid w:val="00070931"/>
    <w:pPr>
      <w:keepNext/>
      <w:keepLines/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Gruformel">
    <w:name w:val="Closing"/>
    <w:basedOn w:val="Standard"/>
    <w:link w:val="GruformelZchn"/>
    <w:rsid w:val="00070931"/>
    <w:pPr>
      <w:keepNext/>
      <w:keepLines/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GruformelZchn">
    <w:name w:val="Grußformel Zchn"/>
    <w:basedOn w:val="Absatz-Standardschriftart"/>
    <w:link w:val="Gruformel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customStyle="1" w:styleId="Separator">
    <w:name w:val="Separator"/>
    <w:basedOn w:val="Standard"/>
    <w:next w:val="Standard"/>
    <w:rsid w:val="00070931"/>
    <w:pPr>
      <w:pBdr>
        <w:bottom w:val="single" w:sz="4" w:space="1" w:color="auto"/>
      </w:pBd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Topic315">
    <w:name w:val="Topic315"/>
    <w:basedOn w:val="Standard"/>
    <w:rsid w:val="00070931"/>
    <w:pPr>
      <w:keepLines/>
      <w:adjustRightInd w:val="0"/>
      <w:snapToGrid w:val="0"/>
      <w:spacing w:after="0" w:line="255" w:lineRule="atLeast"/>
      <w:ind w:left="1786" w:hanging="1786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Topic630">
    <w:name w:val="Topic630"/>
    <w:basedOn w:val="Standard"/>
    <w:rsid w:val="00070931"/>
    <w:pPr>
      <w:keepLines/>
      <w:adjustRightInd w:val="0"/>
      <w:snapToGrid w:val="0"/>
      <w:spacing w:after="0" w:line="255" w:lineRule="atLeast"/>
      <w:ind w:left="3572" w:hanging="3572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Topic945">
    <w:name w:val="Topic945"/>
    <w:basedOn w:val="Standard"/>
    <w:rsid w:val="00070931"/>
    <w:pPr>
      <w:keepLines/>
      <w:adjustRightInd w:val="0"/>
      <w:snapToGrid w:val="0"/>
      <w:spacing w:after="0" w:line="255" w:lineRule="atLeast"/>
      <w:ind w:left="5358" w:hanging="5358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Datum">
    <w:name w:val="Date"/>
    <w:basedOn w:val="Standard"/>
    <w:next w:val="Standard"/>
    <w:link w:val="Datum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DatumZchn">
    <w:name w:val="Datum Zchn"/>
    <w:basedOn w:val="Absatz-Standardschriftart"/>
    <w:link w:val="Datum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Unterschrift">
    <w:name w:val="Signature"/>
    <w:basedOn w:val="Standard"/>
    <w:link w:val="UnterschriftZchn"/>
    <w:rsid w:val="00070931"/>
    <w:pPr>
      <w:keepNext/>
      <w:keepLines/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UnterschriftZchn">
    <w:name w:val="Unterschrift Zchn"/>
    <w:basedOn w:val="Absatz-Standardschriftart"/>
    <w:link w:val="Unterschrift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character" w:styleId="Hervorhebung">
    <w:name w:val="Emphasis"/>
    <w:uiPriority w:val="20"/>
    <w:qFormat/>
    <w:rsid w:val="00070931"/>
    <w:rPr>
      <w:rFonts w:ascii="Times New Roman" w:hAnsi="Times New Roman"/>
      <w:i/>
      <w:iCs/>
    </w:rPr>
  </w:style>
  <w:style w:type="character" w:styleId="BesuchterLink">
    <w:name w:val="FollowedHyperlink"/>
    <w:rsid w:val="00070931"/>
    <w:rPr>
      <w:rFonts w:ascii="Times New Roman" w:hAnsi="Times New Roman"/>
      <w:dstrike w:val="0"/>
      <w:u w:val="none"/>
      <w:vertAlign w:val="baseline"/>
    </w:rPr>
  </w:style>
  <w:style w:type="paragraph" w:customStyle="1" w:styleId="Enclosures">
    <w:name w:val="Enclosures"/>
    <w:basedOn w:val="Standard"/>
    <w:next w:val="EnclosuresFollowing"/>
    <w:rsid w:val="00070931"/>
    <w:pPr>
      <w:adjustRightInd w:val="0"/>
      <w:snapToGrid w:val="0"/>
      <w:spacing w:before="255"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PositionItem">
    <w:name w:val="PositionItem"/>
    <w:basedOn w:val="Standard"/>
    <w:rsid w:val="00070931"/>
    <w:pPr>
      <w:keepNext/>
      <w:keepLines/>
      <w:tabs>
        <w:tab w:val="left" w:pos="7541"/>
        <w:tab w:val="decimal" w:pos="9072"/>
      </w:tabs>
      <w:adjustRightInd w:val="0"/>
      <w:snapToGrid w:val="0"/>
      <w:spacing w:after="0" w:line="255" w:lineRule="atLeast"/>
      <w:ind w:left="851" w:right="2268" w:hanging="851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PositionTitle">
    <w:name w:val="PositionTitle"/>
    <w:basedOn w:val="Standard"/>
    <w:rsid w:val="00070931"/>
    <w:pPr>
      <w:tabs>
        <w:tab w:val="left" w:pos="7541"/>
        <w:tab w:val="decimal" w:pos="9072"/>
      </w:tabs>
      <w:adjustRightInd w:val="0"/>
      <w:snapToGrid w:val="0"/>
      <w:spacing w:after="0" w:line="255" w:lineRule="atLeast"/>
      <w:ind w:left="851" w:right="2268"/>
    </w:pPr>
    <w:rPr>
      <w:rFonts w:ascii="Times New Roman" w:eastAsia="Times New Roman" w:hAnsi="Times New Roman" w:cs="Times New Roman"/>
      <w:b/>
      <w:spacing w:val="-10"/>
      <w:sz w:val="21"/>
      <w:lang w:val="en-GB" w:eastAsia="de-CH"/>
    </w:rPr>
  </w:style>
  <w:style w:type="paragraph" w:customStyle="1" w:styleId="MinutesTitle">
    <w:name w:val="MinutesTitle"/>
    <w:basedOn w:val="Standard"/>
    <w:next w:val="Standard"/>
    <w:rsid w:val="00070931"/>
    <w:pPr>
      <w:tabs>
        <w:tab w:val="right" w:pos="9356"/>
      </w:tabs>
      <w:adjustRightInd w:val="0"/>
      <w:snapToGrid w:val="0"/>
      <w:spacing w:after="0" w:line="255" w:lineRule="atLeast"/>
      <w:ind w:right="2268"/>
    </w:pPr>
    <w:rPr>
      <w:rFonts w:ascii="Times New Roman" w:eastAsia="Times New Roman" w:hAnsi="Times New Roman" w:cs="Times New Roman"/>
      <w:b/>
      <w:spacing w:val="4"/>
      <w:sz w:val="21"/>
      <w:lang w:eastAsia="de-CH"/>
    </w:rPr>
  </w:style>
  <w:style w:type="paragraph" w:customStyle="1" w:styleId="ReturnAddress">
    <w:name w:val="ReturnAddress"/>
    <w:basedOn w:val="Standard"/>
    <w:link w:val="ReturnAddressChar"/>
    <w:rsid w:val="00070931"/>
    <w:pPr>
      <w:keepLines/>
      <w:pBdr>
        <w:bottom w:val="single" w:sz="4" w:space="0" w:color="auto"/>
      </w:pBdr>
      <w:adjustRightInd w:val="0"/>
      <w:snapToGrid w:val="0"/>
      <w:spacing w:after="0" w:line="250" w:lineRule="atLeast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paragraph" w:customStyle="1" w:styleId="zOawDeliveryOption">
    <w:name w:val="zOawDeliveryOption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spacing w:val="4"/>
      <w:sz w:val="21"/>
      <w:lang w:eastAsia="de-CH"/>
    </w:rPr>
  </w:style>
  <w:style w:type="paragraph" w:customStyle="1" w:styleId="zOawDeliverOption2">
    <w:name w:val="zOawDeliverOption2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spacing w:val="4"/>
      <w:sz w:val="21"/>
      <w:lang w:eastAsia="de-CH"/>
    </w:rPr>
  </w:style>
  <w:style w:type="paragraph" w:customStyle="1" w:styleId="zOawRecipient">
    <w:name w:val="zOawRecipient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ListWithNumbers">
    <w:name w:val="ListWithNumbers"/>
    <w:basedOn w:val="Standard"/>
    <w:rsid w:val="00070931"/>
    <w:pPr>
      <w:numPr>
        <w:numId w:val="15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ListWithLetters">
    <w:name w:val="ListWithLetters"/>
    <w:basedOn w:val="Standard"/>
    <w:rsid w:val="00070931"/>
    <w:pPr>
      <w:numPr>
        <w:numId w:val="17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DocumentType">
    <w:name w:val="DocumentType"/>
    <w:basedOn w:val="Standard"/>
    <w:next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spacing w:val="4"/>
      <w:sz w:val="32"/>
      <w:lang w:eastAsia="de-CH"/>
    </w:rPr>
  </w:style>
  <w:style w:type="paragraph" w:customStyle="1" w:styleId="OutputprofileTitle">
    <w:name w:val="OutputprofileTitle"/>
    <w:basedOn w:val="Standard"/>
    <w:next w:val="OutputprofileText"/>
    <w:rsid w:val="00070931"/>
    <w:pPr>
      <w:keepLines/>
      <w:adjustRightInd w:val="0"/>
      <w:snapToGrid w:val="0"/>
      <w:spacing w:before="400" w:after="0" w:line="192" w:lineRule="atLeast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paragraph" w:customStyle="1" w:styleId="OutputprofileText">
    <w:name w:val="OutputprofileText"/>
    <w:basedOn w:val="Standard"/>
    <w:rsid w:val="00070931"/>
    <w:pPr>
      <w:keepLines/>
      <w:adjustRightInd w:val="0"/>
      <w:snapToGrid w:val="0"/>
      <w:spacing w:after="0" w:line="192" w:lineRule="atLeast"/>
      <w:ind w:right="2268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paragraph" w:styleId="Blocktext">
    <w:name w:val="Block Text"/>
    <w:basedOn w:val="Standard"/>
    <w:rsid w:val="00070931"/>
    <w:pPr>
      <w:adjustRightInd w:val="0"/>
      <w:snapToGrid w:val="0"/>
      <w:spacing w:after="0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Textkrper">
    <w:name w:val="Body Text"/>
    <w:basedOn w:val="Standard"/>
    <w:link w:val="Textkrper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TextkrperZchn">
    <w:name w:val="Textkörper Zchn"/>
    <w:basedOn w:val="Absatz-Standardschriftart"/>
    <w:link w:val="Textkrper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Textkrper2">
    <w:name w:val="Body Text 2"/>
    <w:basedOn w:val="Standard"/>
    <w:link w:val="Textkrper2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Textkrper2Zchn">
    <w:name w:val="Textkörper 2 Zchn"/>
    <w:basedOn w:val="Absatz-Standardschriftart"/>
    <w:link w:val="Textkrper2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Textkrper3">
    <w:name w:val="Body Text 3"/>
    <w:basedOn w:val="Standard"/>
    <w:link w:val="Textkrper3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szCs w:val="16"/>
      <w:lang w:eastAsia="de-CH"/>
    </w:rPr>
  </w:style>
  <w:style w:type="character" w:customStyle="1" w:styleId="Textkrper3Zchn">
    <w:name w:val="Textkörper 3 Zchn"/>
    <w:basedOn w:val="Absatz-Standardschriftart"/>
    <w:link w:val="Textkrper3"/>
    <w:rsid w:val="00070931"/>
    <w:rPr>
      <w:rFonts w:ascii="Times New Roman" w:eastAsia="Times New Roman" w:hAnsi="Times New Roman" w:cs="Times New Roman"/>
      <w:spacing w:val="4"/>
      <w:sz w:val="21"/>
      <w:szCs w:val="16"/>
      <w:lang w:eastAsia="de-CH"/>
    </w:rPr>
  </w:style>
  <w:style w:type="paragraph" w:styleId="Textkrper-Erstzeileneinzug">
    <w:name w:val="Body Text First Indent"/>
    <w:basedOn w:val="Textkrper"/>
    <w:link w:val="Textkrper-ErstzeileneinzugZchn"/>
    <w:rsid w:val="00070931"/>
  </w:style>
  <w:style w:type="character" w:customStyle="1" w:styleId="Textkrper-ErstzeileneinzugZchn">
    <w:name w:val="Textkörper-Erstzeileneinzug Zchn"/>
    <w:basedOn w:val="TextkrperZchn"/>
    <w:link w:val="Textkrper-Erstzeileneinzug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Textkrper-Zeileneinzug">
    <w:name w:val="Body Text Indent"/>
    <w:basedOn w:val="Standard"/>
    <w:link w:val="Textkrper-Zeileneinzug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Textkrper-ZeileneinzugZchn">
    <w:name w:val="Textkörper-Zeileneinzug Zchn"/>
    <w:basedOn w:val="Absatz-Standardschriftart"/>
    <w:link w:val="Textkrper-Zeileneinzug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Textkrper-Erstzeileneinzug2">
    <w:name w:val="Body Text First Indent 2"/>
    <w:basedOn w:val="Textkrper-Zeileneinzug"/>
    <w:link w:val="Textkrper-Erstzeileneinzug2Zchn"/>
    <w:rsid w:val="00070931"/>
  </w:style>
  <w:style w:type="character" w:customStyle="1" w:styleId="Textkrper-Erstzeileneinzug2Zchn">
    <w:name w:val="Textkörper-Erstzeileneinzug 2 Zchn"/>
    <w:basedOn w:val="Textkrper-ZeileneinzugZchn"/>
    <w:link w:val="Textkrper-Erstzeileneinzug2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Textkrper-Einzug2">
    <w:name w:val="Body Text Indent 2"/>
    <w:basedOn w:val="Standard"/>
    <w:link w:val="Textkrper-Einzug2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Textkrper-Einzug2Zchn">
    <w:name w:val="Textkörper-Einzug 2 Zchn"/>
    <w:basedOn w:val="Absatz-Standardschriftart"/>
    <w:link w:val="Textkrper-Einzug2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paragraph" w:styleId="Textkrper-Einzug3">
    <w:name w:val="Body Text Indent 3"/>
    <w:basedOn w:val="Standard"/>
    <w:link w:val="Textkrper-Einzug3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szCs w:val="16"/>
      <w:lang w:eastAsia="de-CH"/>
    </w:rPr>
  </w:style>
  <w:style w:type="character" w:customStyle="1" w:styleId="Textkrper-Einzug3Zchn">
    <w:name w:val="Textkörper-Einzug 3 Zchn"/>
    <w:basedOn w:val="Absatz-Standardschriftart"/>
    <w:link w:val="Textkrper-Einzug3"/>
    <w:rsid w:val="00070931"/>
    <w:rPr>
      <w:rFonts w:ascii="Times New Roman" w:eastAsia="Times New Roman" w:hAnsi="Times New Roman" w:cs="Times New Roman"/>
      <w:spacing w:val="4"/>
      <w:sz w:val="21"/>
      <w:szCs w:val="16"/>
      <w:lang w:eastAsia="de-CH"/>
    </w:rPr>
  </w:style>
  <w:style w:type="paragraph" w:styleId="Umschlagadresse">
    <w:name w:val="envelope address"/>
    <w:basedOn w:val="Standard"/>
    <w:rsid w:val="00070931"/>
    <w:pPr>
      <w:framePr w:w="4320" w:h="2160" w:hRule="exact" w:hSpace="141" w:wrap="auto" w:hAnchor="page" w:xAlign="center" w:yAlign="bottom"/>
      <w:adjustRightInd w:val="0"/>
      <w:snapToGrid w:val="0"/>
      <w:spacing w:after="0" w:line="255" w:lineRule="atLeast"/>
      <w:ind w:left="1"/>
    </w:pPr>
    <w:rPr>
      <w:rFonts w:ascii="Times New Roman" w:eastAsia="Times New Roman" w:hAnsi="Times New Roman" w:cs="Arial"/>
      <w:spacing w:val="4"/>
      <w:sz w:val="21"/>
      <w:lang w:eastAsia="de-CH"/>
    </w:rPr>
  </w:style>
  <w:style w:type="paragraph" w:styleId="Umschlagabsenderadresse">
    <w:name w:val="envelope return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Arial"/>
      <w:spacing w:val="4"/>
      <w:sz w:val="21"/>
      <w:lang w:eastAsia="de-CH"/>
    </w:rPr>
  </w:style>
  <w:style w:type="paragraph" w:styleId="HTMLAdresse">
    <w:name w:val="HTML Address"/>
    <w:basedOn w:val="Standard"/>
    <w:link w:val="HTMLAdresse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iCs/>
      <w:spacing w:val="4"/>
      <w:sz w:val="21"/>
      <w:lang w:eastAsia="de-CH"/>
    </w:rPr>
  </w:style>
  <w:style w:type="character" w:customStyle="1" w:styleId="HTMLAdresseZchn">
    <w:name w:val="HTML Adresse Zchn"/>
    <w:basedOn w:val="Absatz-Standardschriftart"/>
    <w:link w:val="HTMLAdresse"/>
    <w:rsid w:val="00070931"/>
    <w:rPr>
      <w:rFonts w:ascii="Times New Roman" w:eastAsia="Times New Roman" w:hAnsi="Times New Roman" w:cs="Times New Roman"/>
      <w:iCs/>
      <w:spacing w:val="4"/>
      <w:sz w:val="21"/>
      <w:szCs w:val="24"/>
      <w:lang w:eastAsia="de-CH"/>
    </w:rPr>
  </w:style>
  <w:style w:type="character" w:styleId="HTMLZitat">
    <w:name w:val="HTML Cite"/>
    <w:rsid w:val="00070931"/>
    <w:rPr>
      <w:rFonts w:ascii="Times New Roman" w:hAnsi="Times New Roman"/>
      <w:iCs/>
    </w:rPr>
  </w:style>
  <w:style w:type="character" w:styleId="HTMLCode">
    <w:name w:val="HTML Code"/>
    <w:rsid w:val="00070931"/>
    <w:rPr>
      <w:rFonts w:ascii="Times New Roman" w:hAnsi="Times New Roman" w:cs="Courier New"/>
      <w:sz w:val="22"/>
      <w:szCs w:val="20"/>
    </w:rPr>
  </w:style>
  <w:style w:type="character" w:styleId="HTMLDefinition">
    <w:name w:val="HTML Definition"/>
    <w:rsid w:val="00070931"/>
    <w:rPr>
      <w:rFonts w:ascii="Times New Roman" w:hAnsi="Times New Roman"/>
      <w:iCs/>
    </w:rPr>
  </w:style>
  <w:style w:type="character" w:styleId="HTMLTastatur">
    <w:name w:val="HTML Keyboard"/>
    <w:rsid w:val="00070931"/>
    <w:rPr>
      <w:rFonts w:ascii="Times New Roman" w:hAnsi="Times New Roman" w:cs="Courier New"/>
      <w:sz w:val="22"/>
      <w:szCs w:val="20"/>
    </w:rPr>
  </w:style>
  <w:style w:type="paragraph" w:styleId="HTMLVorformatiert">
    <w:name w:val="HTML Preformatted"/>
    <w:basedOn w:val="Standard"/>
    <w:link w:val="HTMLVorformatiert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Courier New"/>
      <w:spacing w:val="4"/>
      <w:sz w:val="21"/>
      <w:lang w:eastAsia="de-CH"/>
    </w:rPr>
  </w:style>
  <w:style w:type="character" w:customStyle="1" w:styleId="HTMLVorformatiertZchn">
    <w:name w:val="HTML Vorformatiert Zchn"/>
    <w:basedOn w:val="Absatz-Standardschriftart"/>
    <w:link w:val="HTMLVorformatiert"/>
    <w:rsid w:val="00070931"/>
    <w:rPr>
      <w:rFonts w:ascii="Times New Roman" w:eastAsia="Times New Roman" w:hAnsi="Times New Roman" w:cs="Courier New"/>
      <w:spacing w:val="4"/>
      <w:sz w:val="21"/>
      <w:lang w:eastAsia="de-CH"/>
    </w:rPr>
  </w:style>
  <w:style w:type="character" w:styleId="HTMLBeispiel">
    <w:name w:val="HTML Sample"/>
    <w:rsid w:val="00070931"/>
    <w:rPr>
      <w:rFonts w:ascii="Times New Roman" w:hAnsi="Times New Roman" w:cs="Courier New"/>
      <w:sz w:val="22"/>
    </w:rPr>
  </w:style>
  <w:style w:type="character" w:styleId="HTMLSchreibmaschine">
    <w:name w:val="HTML Typewriter"/>
    <w:rsid w:val="00070931"/>
    <w:rPr>
      <w:rFonts w:ascii="Times New Roman" w:hAnsi="Times New Roman" w:cs="Courier New"/>
      <w:sz w:val="20"/>
      <w:szCs w:val="20"/>
    </w:rPr>
  </w:style>
  <w:style w:type="character" w:styleId="HTMLVariable">
    <w:name w:val="HTML Variable"/>
    <w:rsid w:val="00070931"/>
    <w:rPr>
      <w:rFonts w:ascii="Times New Roman" w:hAnsi="Times New Roman"/>
      <w:iCs/>
    </w:rPr>
  </w:style>
  <w:style w:type="character" w:styleId="Zeilennummer">
    <w:name w:val="line number"/>
    <w:rsid w:val="00070931"/>
    <w:rPr>
      <w:rFonts w:ascii="Times New Roman" w:hAnsi="Times New Roman"/>
    </w:rPr>
  </w:style>
  <w:style w:type="paragraph" w:styleId="Liste">
    <w:name w:val="List"/>
    <w:basedOn w:val="Standard"/>
    <w:rsid w:val="00070931"/>
    <w:pPr>
      <w:adjustRightInd w:val="0"/>
      <w:snapToGrid w:val="0"/>
      <w:spacing w:after="0" w:line="255" w:lineRule="atLeast"/>
      <w:ind w:left="283" w:hanging="283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2">
    <w:name w:val="List 2"/>
    <w:basedOn w:val="Standard"/>
    <w:rsid w:val="00070931"/>
    <w:pPr>
      <w:adjustRightInd w:val="0"/>
      <w:snapToGrid w:val="0"/>
      <w:spacing w:after="0" w:line="255" w:lineRule="atLeast"/>
      <w:ind w:left="566" w:hanging="283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3">
    <w:name w:val="List 3"/>
    <w:basedOn w:val="Standard"/>
    <w:rsid w:val="00070931"/>
    <w:pPr>
      <w:adjustRightInd w:val="0"/>
      <w:snapToGrid w:val="0"/>
      <w:spacing w:after="0" w:line="255" w:lineRule="atLeast"/>
      <w:ind w:left="849" w:hanging="283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4">
    <w:name w:val="List 4"/>
    <w:basedOn w:val="Standard"/>
    <w:rsid w:val="00070931"/>
    <w:pPr>
      <w:adjustRightInd w:val="0"/>
      <w:snapToGrid w:val="0"/>
      <w:spacing w:after="0" w:line="255" w:lineRule="atLeast"/>
      <w:ind w:left="1132" w:hanging="283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5">
    <w:name w:val="List 5"/>
    <w:basedOn w:val="Standard"/>
    <w:rsid w:val="00070931"/>
    <w:pPr>
      <w:adjustRightInd w:val="0"/>
      <w:snapToGrid w:val="0"/>
      <w:spacing w:after="0" w:line="255" w:lineRule="atLeast"/>
      <w:ind w:left="1415" w:hanging="283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Nachrichtenkopf">
    <w:name w:val="Message Header"/>
    <w:basedOn w:val="Standard"/>
    <w:link w:val="Nachrichtenkopf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Arial"/>
      <w:b/>
      <w:spacing w:val="4"/>
      <w:sz w:val="21"/>
      <w:lang w:eastAsia="de-CH"/>
    </w:rPr>
  </w:style>
  <w:style w:type="character" w:customStyle="1" w:styleId="NachrichtenkopfZchn">
    <w:name w:val="Nachrichtenkopf Zchn"/>
    <w:basedOn w:val="Absatz-Standardschriftart"/>
    <w:link w:val="Nachrichtenkopf"/>
    <w:rsid w:val="00070931"/>
    <w:rPr>
      <w:rFonts w:ascii="Times New Roman" w:eastAsia="Times New Roman" w:hAnsi="Times New Roman" w:cs="Arial"/>
      <w:b/>
      <w:spacing w:val="4"/>
      <w:sz w:val="21"/>
      <w:szCs w:val="24"/>
      <w:lang w:eastAsia="de-CH"/>
    </w:rPr>
  </w:style>
  <w:style w:type="paragraph" w:styleId="StandardWeb">
    <w:name w:val="Normal (Web)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Standardeinzug">
    <w:name w:val="Normal Indent"/>
    <w:basedOn w:val="Standard"/>
    <w:rsid w:val="00070931"/>
    <w:pPr>
      <w:adjustRightInd w:val="0"/>
      <w:snapToGrid w:val="0"/>
      <w:spacing w:after="0" w:line="255" w:lineRule="atLeast"/>
      <w:ind w:left="1701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Fu-Endnotenberschrift">
    <w:name w:val="Note Heading"/>
    <w:basedOn w:val="Standard"/>
    <w:next w:val="Standard"/>
    <w:link w:val="Fu-Endnotenberschrift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Fu-EndnotenberschriftZchn">
    <w:name w:val="Fuß/-Endnotenüberschrift Zchn"/>
    <w:basedOn w:val="Absatz-Standardschriftart"/>
    <w:link w:val="Fu-Endnotenberschrift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character" w:styleId="Seitenzahl">
    <w:name w:val="page number"/>
    <w:rsid w:val="00070931"/>
    <w:rPr>
      <w:rFonts w:ascii="Times New Roman" w:hAnsi="Times New Roman"/>
    </w:rPr>
  </w:style>
  <w:style w:type="paragraph" w:styleId="NurText">
    <w:name w:val="Plain Text"/>
    <w:basedOn w:val="Standard"/>
    <w:link w:val="NurTextZchn"/>
    <w:uiPriority w:val="99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Courier New"/>
      <w:spacing w:val="4"/>
      <w:sz w:val="21"/>
      <w:lang w:eastAsia="de-CH"/>
    </w:rPr>
  </w:style>
  <w:style w:type="character" w:customStyle="1" w:styleId="NurTextZchn">
    <w:name w:val="Nur Text Zchn"/>
    <w:basedOn w:val="Absatz-Standardschriftart"/>
    <w:link w:val="NurText"/>
    <w:uiPriority w:val="99"/>
    <w:rsid w:val="00070931"/>
    <w:rPr>
      <w:rFonts w:ascii="Times New Roman" w:eastAsia="Times New Roman" w:hAnsi="Times New Roman" w:cs="Courier New"/>
      <w:spacing w:val="4"/>
      <w:sz w:val="21"/>
      <w:lang w:eastAsia="de-CH"/>
    </w:rPr>
  </w:style>
  <w:style w:type="paragraph" w:styleId="Anrede">
    <w:name w:val="Salutation"/>
    <w:basedOn w:val="Standard"/>
    <w:next w:val="Standard"/>
    <w:link w:val="AnredeZchn"/>
    <w:rsid w:val="00070931"/>
    <w:pPr>
      <w:keepLines/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AnredeZchn">
    <w:name w:val="Anrede Zchn"/>
    <w:basedOn w:val="Absatz-Standardschriftart"/>
    <w:link w:val="Anrede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table" w:styleId="TabelleSpalten1">
    <w:name w:val="Table Columns 1"/>
    <w:basedOn w:val="NormaleTabelle"/>
    <w:rsid w:val="00070931"/>
    <w:pPr>
      <w:adjustRightInd w:val="0"/>
      <w:snapToGrid w:val="0"/>
      <w:spacing w:after="0" w:line="240" w:lineRule="auto"/>
    </w:pPr>
    <w:rPr>
      <w:rFonts w:ascii="Times New Roman" w:eastAsia="Times New Roman" w:hAnsi="Times New Roman" w:cs="Times New Roman"/>
      <w:b/>
      <w:bCs/>
      <w:lang w:eastAsia="de-CH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ityDate">
    <w:name w:val="CityDate"/>
    <w:basedOn w:val="Standard"/>
    <w:rsid w:val="00070931"/>
    <w:pPr>
      <w:adjustRightInd w:val="0"/>
      <w:snapToGrid w:val="0"/>
      <w:spacing w:after="0" w:line="192" w:lineRule="atLeast"/>
    </w:pPr>
    <w:rPr>
      <w:rFonts w:ascii="Times New Roman" w:eastAsia="Times New Roman" w:hAnsi="Times New Roman" w:cs="Times New Roman"/>
      <w:spacing w:val="4"/>
      <w:sz w:val="16"/>
      <w:lang w:val="en-GB" w:eastAsia="de-CH"/>
    </w:rPr>
  </w:style>
  <w:style w:type="paragraph" w:customStyle="1" w:styleId="ListWithCheckboxes">
    <w:name w:val="ListWithCheckboxes"/>
    <w:basedOn w:val="Standard"/>
    <w:rsid w:val="00070931"/>
    <w:pPr>
      <w:numPr>
        <w:numId w:val="16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numbering" w:styleId="1ai">
    <w:name w:val="Outline List 1"/>
    <w:basedOn w:val="KeineListe"/>
    <w:rsid w:val="00070931"/>
    <w:pPr>
      <w:numPr>
        <w:numId w:val="18"/>
      </w:numPr>
    </w:pPr>
  </w:style>
  <w:style w:type="numbering" w:styleId="ArtikelAbschnitt">
    <w:name w:val="Outline List 3"/>
    <w:basedOn w:val="KeineListe"/>
    <w:rsid w:val="00070931"/>
    <w:pPr>
      <w:numPr>
        <w:numId w:val="19"/>
      </w:numPr>
    </w:pPr>
  </w:style>
  <w:style w:type="paragraph" w:styleId="E-Mail-Signatur">
    <w:name w:val="E-mail Signature"/>
    <w:basedOn w:val="Standard"/>
    <w:link w:val="E-Mail-SignaturZchn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E-Mail-SignaturZchn">
    <w:name w:val="E-Mail-Signatur Zchn"/>
    <w:basedOn w:val="Absatz-Standardschriftart"/>
    <w:link w:val="E-Mail-Signatur"/>
    <w:rsid w:val="00070931"/>
    <w:rPr>
      <w:rFonts w:ascii="Times New Roman" w:eastAsia="Times New Roman" w:hAnsi="Times New Roman" w:cs="Times New Roman"/>
      <w:spacing w:val="4"/>
      <w:sz w:val="21"/>
      <w:szCs w:val="24"/>
      <w:lang w:eastAsia="de-CH"/>
    </w:rPr>
  </w:style>
  <w:style w:type="character" w:styleId="HTMLAkronym">
    <w:name w:val="HTML Acronym"/>
    <w:rsid w:val="00070931"/>
    <w:rPr>
      <w:rFonts w:ascii="Times New Roman" w:hAnsi="Times New Roman"/>
    </w:rPr>
  </w:style>
  <w:style w:type="paragraph" w:styleId="Listenfortsetzung">
    <w:name w:val="List Continue"/>
    <w:basedOn w:val="Standard"/>
    <w:rsid w:val="00070931"/>
    <w:pPr>
      <w:adjustRightInd w:val="0"/>
      <w:snapToGrid w:val="0"/>
      <w:spacing w:line="255" w:lineRule="atLeast"/>
      <w:ind w:left="283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fortsetzung2">
    <w:name w:val="List Continue 2"/>
    <w:basedOn w:val="Standard"/>
    <w:rsid w:val="00070931"/>
    <w:pPr>
      <w:adjustRightInd w:val="0"/>
      <w:snapToGrid w:val="0"/>
      <w:spacing w:line="255" w:lineRule="atLeast"/>
      <w:ind w:left="566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fortsetzung3">
    <w:name w:val="List Continue 3"/>
    <w:basedOn w:val="Standard"/>
    <w:rsid w:val="00070931"/>
    <w:pPr>
      <w:adjustRightInd w:val="0"/>
      <w:snapToGrid w:val="0"/>
      <w:spacing w:line="255" w:lineRule="atLeast"/>
      <w:ind w:left="849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fortsetzung4">
    <w:name w:val="List Continue 4"/>
    <w:basedOn w:val="Standard"/>
    <w:rsid w:val="00070931"/>
    <w:pPr>
      <w:adjustRightInd w:val="0"/>
      <w:snapToGrid w:val="0"/>
      <w:spacing w:line="255" w:lineRule="atLeast"/>
      <w:ind w:left="1132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fortsetzung5">
    <w:name w:val="List Continue 5"/>
    <w:basedOn w:val="Standard"/>
    <w:rsid w:val="00070931"/>
    <w:pPr>
      <w:adjustRightInd w:val="0"/>
      <w:snapToGrid w:val="0"/>
      <w:spacing w:line="255" w:lineRule="atLeast"/>
      <w:ind w:left="1415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nummer3">
    <w:name w:val="List Number 3"/>
    <w:basedOn w:val="Standard"/>
    <w:rsid w:val="00070931"/>
    <w:pPr>
      <w:numPr>
        <w:numId w:val="12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nummer4">
    <w:name w:val="List Number 4"/>
    <w:basedOn w:val="Standard"/>
    <w:rsid w:val="00070931"/>
    <w:pPr>
      <w:numPr>
        <w:numId w:val="13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styleId="Listennummer5">
    <w:name w:val="List Number 5"/>
    <w:basedOn w:val="Standard"/>
    <w:rsid w:val="00070931"/>
    <w:pPr>
      <w:numPr>
        <w:numId w:val="14"/>
      </w:num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table" w:styleId="Tabelle3D-Effekt1">
    <w:name w:val="Table 3D effects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3D-Effekt2">
    <w:name w:val="Table 3D effects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3D-Effekt3">
    <w:name w:val="Table 3D effects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1">
    <w:name w:val="Table Classic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2">
    <w:name w:val="Table Classic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3">
    <w:name w:val="Table Classic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color w:val="000080"/>
      <w:lang w:eastAsia="de-CH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Klassisch4">
    <w:name w:val="Table Classic 4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1">
    <w:name w:val="Table Colorful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color w:val="FFFFFF"/>
      <w:lang w:eastAsia="de-CH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Farbig2">
    <w:name w:val="Table Colorful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2">
    <w:name w:val="Table Columns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bCs/>
      <w:lang w:eastAsia="de-CH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3">
    <w:name w:val="Table Columns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bCs/>
      <w:lang w:eastAsia="de-CH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alten4">
    <w:name w:val="Table Columns 4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leSpalten5">
    <w:name w:val="Table Columns 5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leAktuell">
    <w:name w:val="Table Contemporary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leElegant">
    <w:name w:val="Table Elegant"/>
    <w:basedOn w:val="NormaleTabelle"/>
    <w:rsid w:val="00070931"/>
    <w:pPr>
      <w:adjustRightInd w:val="0"/>
      <w:snapToGrid w:val="0"/>
      <w:spacing w:after="0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Raster5">
    <w:name w:val="Table Grid 5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6">
    <w:name w:val="Table Grid 6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7">
    <w:name w:val="Table Grid 7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b/>
      <w:bCs/>
      <w:lang w:eastAsia="de-CH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leRaster8">
    <w:name w:val="Table Grid 8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1">
    <w:name w:val="Table List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2">
    <w:name w:val="Table List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3">
    <w:name w:val="Table List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4">
    <w:name w:val="Table List 4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leListe5">
    <w:name w:val="Table List 5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7">
    <w:name w:val="Table List 7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leListe8">
    <w:name w:val="Table List 8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table" w:styleId="TabelleProfessionell">
    <w:name w:val="Table Professional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Einfach1">
    <w:name w:val="Table Simple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leEinfach2">
    <w:name w:val="Table Simple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leEinfach3">
    <w:name w:val="Table Simple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Spezial1">
    <w:name w:val="Table Subtle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Spezial2">
    <w:name w:val="Table Subtle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ndesign">
    <w:name w:val="Table Theme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eWeb1">
    <w:name w:val="Table Web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2">
    <w:name w:val="Table Web 2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Web3">
    <w:name w:val="Table Web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ReferenceBlock">
    <w:name w:val="ReferenceBlock"/>
    <w:basedOn w:val="Standard"/>
    <w:rsid w:val="00070931"/>
    <w:pPr>
      <w:adjustRightInd w:val="0"/>
      <w:snapToGrid w:val="0"/>
      <w:spacing w:after="0" w:line="190" w:lineRule="atLeast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paragraph" w:customStyle="1" w:styleId="Copyright">
    <w:name w:val="Copyright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16"/>
      <w:lang w:val="en-GB" w:eastAsia="de-CH"/>
    </w:rPr>
  </w:style>
  <w:style w:type="paragraph" w:customStyle="1" w:styleId="TitelCertificate">
    <w:name w:val="Titel Certificate"/>
    <w:basedOn w:val="Standard"/>
    <w:next w:val="Standard"/>
    <w:rsid w:val="00070931"/>
    <w:pPr>
      <w:adjustRightInd w:val="0"/>
      <w:snapToGrid w:val="0"/>
      <w:spacing w:after="0" w:line="510" w:lineRule="atLeast"/>
    </w:pPr>
    <w:rPr>
      <w:rFonts w:ascii="Times New Roman" w:eastAsia="Times New Roman" w:hAnsi="Times New Roman" w:cs="Times New Roman"/>
      <w:b/>
      <w:spacing w:val="4"/>
      <w:sz w:val="42"/>
      <w:lang w:val="en-GB" w:eastAsia="de-CH"/>
    </w:rPr>
  </w:style>
  <w:style w:type="paragraph" w:customStyle="1" w:styleId="ReferenceBlockLine1">
    <w:name w:val="ReferenceBlockLine1"/>
    <w:basedOn w:val="ReferenceBlock"/>
    <w:rsid w:val="00070931"/>
    <w:pPr>
      <w:spacing w:line="240" w:lineRule="auto"/>
    </w:pPr>
    <w:rPr>
      <w:sz w:val="12"/>
      <w:lang w:val="en-GB"/>
    </w:rPr>
  </w:style>
  <w:style w:type="paragraph" w:customStyle="1" w:styleId="Page">
    <w:name w:val="Page"/>
    <w:basedOn w:val="Standard"/>
    <w:link w:val="PageChar"/>
    <w:rsid w:val="00070931"/>
    <w:pPr>
      <w:adjustRightInd w:val="0"/>
      <w:snapToGrid w:val="0"/>
      <w:spacing w:after="0" w:line="192" w:lineRule="atLeast"/>
    </w:pPr>
    <w:rPr>
      <w:rFonts w:ascii="Times New Roman" w:eastAsia="Times New Roman" w:hAnsi="Times New Roman" w:cs="Times New Roman"/>
      <w:spacing w:val="4"/>
      <w:sz w:val="16"/>
      <w:lang w:val="en-GB" w:eastAsia="de-CH"/>
    </w:rPr>
  </w:style>
  <w:style w:type="character" w:customStyle="1" w:styleId="PageChar">
    <w:name w:val="Page Char"/>
    <w:link w:val="Page"/>
    <w:rsid w:val="00070931"/>
    <w:rPr>
      <w:rFonts w:ascii="Times New Roman" w:eastAsia="Times New Roman" w:hAnsi="Times New Roman" w:cs="Times New Roman"/>
      <w:spacing w:val="4"/>
      <w:sz w:val="16"/>
      <w:szCs w:val="24"/>
      <w:lang w:val="en-GB" w:eastAsia="de-CH"/>
    </w:rPr>
  </w:style>
  <w:style w:type="paragraph" w:customStyle="1" w:styleId="CityDateSecondPage">
    <w:name w:val="CityDateSecondPage"/>
    <w:basedOn w:val="Standard"/>
    <w:rsid w:val="00070931"/>
    <w:pPr>
      <w:adjustRightInd w:val="0"/>
      <w:snapToGrid w:val="0"/>
      <w:spacing w:before="480" w:after="0" w:line="255" w:lineRule="atLeast"/>
    </w:pPr>
    <w:rPr>
      <w:rFonts w:ascii="Times New Roman" w:eastAsia="Times New Roman" w:hAnsi="Times New Roman" w:cs="Times New Roman"/>
      <w:spacing w:val="4"/>
      <w:sz w:val="16"/>
      <w:lang w:val="en-GB" w:eastAsia="de-CH"/>
    </w:rPr>
  </w:style>
  <w:style w:type="paragraph" w:customStyle="1" w:styleId="DocType">
    <w:name w:val="DocType"/>
    <w:basedOn w:val="Standard"/>
    <w:rsid w:val="00070931"/>
    <w:pPr>
      <w:adjustRightInd w:val="0"/>
      <w:snapToGrid w:val="0"/>
      <w:spacing w:after="0" w:line="192" w:lineRule="atLeast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character" w:customStyle="1" w:styleId="Weak">
    <w:name w:val="Weak"/>
    <w:rsid w:val="00070931"/>
    <w:rPr>
      <w:bCs/>
      <w:i/>
    </w:rPr>
  </w:style>
  <w:style w:type="table" w:styleId="TabelleFarbig3">
    <w:name w:val="Table Colorful 3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leRaster1">
    <w:name w:val="Table Grid 1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leListe6">
    <w:name w:val="Table List 6"/>
    <w:basedOn w:val="NormaleTabelle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lang w:eastAsia="de-CH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character" w:customStyle="1" w:styleId="ReturnAddressChar">
    <w:name w:val="ReturnAddress Char"/>
    <w:link w:val="ReturnAddress"/>
    <w:rsid w:val="00070931"/>
    <w:rPr>
      <w:rFonts w:ascii="Times New Roman" w:eastAsia="Times New Roman" w:hAnsi="Times New Roman" w:cs="Times New Roman"/>
      <w:spacing w:val="4"/>
      <w:sz w:val="16"/>
      <w:szCs w:val="24"/>
      <w:lang w:eastAsia="de-CH"/>
    </w:rPr>
  </w:style>
  <w:style w:type="paragraph" w:customStyle="1" w:styleId="TableofLiterature">
    <w:name w:val="TableofLiterature"/>
    <w:basedOn w:val="Standard"/>
    <w:rsid w:val="00070931"/>
    <w:pPr>
      <w:tabs>
        <w:tab w:val="left" w:pos="357"/>
      </w:tabs>
      <w:adjustRightInd w:val="0"/>
      <w:snapToGrid w:val="0"/>
      <w:spacing w:after="255" w:line="255" w:lineRule="atLeast"/>
      <w:ind w:left="709" w:hanging="709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paragraph" w:customStyle="1" w:styleId="TableofGlossary">
    <w:name w:val="TableofGlossary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val="en-GB" w:eastAsia="de-CH"/>
    </w:rPr>
  </w:style>
  <w:style w:type="paragraph" w:customStyle="1" w:styleId="TableofIndex">
    <w:name w:val="TableofIndex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val="en-GB" w:eastAsia="de-CH"/>
    </w:rPr>
  </w:style>
  <w:style w:type="paragraph" w:customStyle="1" w:styleId="EnclosuresFollowing">
    <w:name w:val="EnclosuresFollowing"/>
    <w:basedOn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21"/>
      <w:lang w:eastAsia="de-CH"/>
    </w:rPr>
  </w:style>
  <w:style w:type="character" w:customStyle="1" w:styleId="h31">
    <w:name w:val="h31"/>
    <w:basedOn w:val="Absatz-Standardschriftart"/>
    <w:rsid w:val="00070931"/>
    <w:rPr>
      <w:b/>
      <w:bCs/>
      <w:vanish w:val="0"/>
      <w:webHidden w:val="0"/>
      <w:color w:val="D70070"/>
      <w:sz w:val="28"/>
      <w:szCs w:val="28"/>
      <w:specVanish w:val="0"/>
    </w:rPr>
  </w:style>
  <w:style w:type="paragraph" w:customStyle="1" w:styleId="ToWhom">
    <w:name w:val="ToWhom"/>
    <w:basedOn w:val="Standard"/>
    <w:next w:val="Standard"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spacing w:val="4"/>
      <w:sz w:val="16"/>
      <w:lang w:eastAsia="de-CH"/>
    </w:rPr>
  </w:style>
  <w:style w:type="character" w:customStyle="1" w:styleId="dtcomment">
    <w:name w:val="dt_comment"/>
    <w:basedOn w:val="Absatz-Standardschriftart"/>
    <w:rsid w:val="00070931"/>
    <w:rPr>
      <w:lang w:val="de-CH"/>
    </w:rPr>
  </w:style>
  <w:style w:type="paragraph" w:customStyle="1" w:styleId="berschrift52">
    <w:name w:val="Überschrift 5 (2)"/>
    <w:basedOn w:val="berschrift5"/>
    <w:link w:val="berschrift52Zchn"/>
    <w:qFormat/>
    <w:rsid w:val="00070931"/>
    <w:pPr>
      <w:tabs>
        <w:tab w:val="num" w:pos="0"/>
      </w:tabs>
      <w:adjustRightInd w:val="0"/>
      <w:snapToGrid w:val="0"/>
      <w:spacing w:before="0" w:line="255" w:lineRule="atLeast"/>
      <w:ind w:left="0" w:firstLine="0"/>
    </w:pPr>
    <w:rPr>
      <w:rFonts w:ascii="Times New Roman" w:eastAsia="Times New Roman" w:hAnsi="Times New Roman" w:cs="Times New Roman"/>
      <w:bCs/>
      <w:spacing w:val="4"/>
      <w:sz w:val="21"/>
      <w:lang w:eastAsia="de-CH"/>
    </w:rPr>
  </w:style>
  <w:style w:type="paragraph" w:styleId="Zitat">
    <w:name w:val="Quote"/>
    <w:basedOn w:val="Standard"/>
    <w:next w:val="Standard"/>
    <w:link w:val="ZitatZchn"/>
    <w:uiPriority w:val="29"/>
    <w:qFormat/>
    <w:rsid w:val="00070931"/>
    <w:pPr>
      <w:adjustRightInd w:val="0"/>
      <w:snapToGrid w:val="0"/>
      <w:spacing w:after="0" w:line="255" w:lineRule="atLeast"/>
    </w:pPr>
    <w:rPr>
      <w:rFonts w:ascii="Times New Roman" w:eastAsia="Times New Roman" w:hAnsi="Times New Roman" w:cs="Times New Roman"/>
      <w:i/>
      <w:iCs/>
      <w:color w:val="000000" w:themeColor="text1"/>
      <w:spacing w:val="4"/>
      <w:sz w:val="21"/>
      <w:lang w:eastAsia="de-CH"/>
    </w:rPr>
  </w:style>
  <w:style w:type="character" w:customStyle="1" w:styleId="ZitatZchn">
    <w:name w:val="Zitat Zchn"/>
    <w:basedOn w:val="Absatz-Standardschriftart"/>
    <w:link w:val="Zitat"/>
    <w:uiPriority w:val="29"/>
    <w:rsid w:val="00070931"/>
    <w:rPr>
      <w:rFonts w:ascii="Times New Roman" w:eastAsia="Times New Roman" w:hAnsi="Times New Roman" w:cs="Times New Roman"/>
      <w:i/>
      <w:iCs/>
      <w:color w:val="000000" w:themeColor="text1"/>
      <w:spacing w:val="4"/>
      <w:sz w:val="21"/>
      <w:szCs w:val="24"/>
      <w:lang w:eastAsia="de-CH"/>
    </w:rPr>
  </w:style>
  <w:style w:type="character" w:customStyle="1" w:styleId="berschrift52Zchn">
    <w:name w:val="Überschrift 5 (2) Zchn"/>
    <w:basedOn w:val="berschrift4Zchn"/>
    <w:link w:val="berschrift52"/>
    <w:rsid w:val="00070931"/>
    <w:rPr>
      <w:rFonts w:ascii="Times New Roman" w:eastAsia="Times New Roman" w:hAnsi="Times New Roman" w:cs="Times New Roman"/>
      <w:b/>
      <w:bCs/>
      <w:iCs/>
      <w:spacing w:val="4"/>
      <w:sz w:val="21"/>
      <w:szCs w:val="26"/>
      <w:lang w:eastAsia="de-CH"/>
    </w:rPr>
  </w:style>
  <w:style w:type="paragraph" w:customStyle="1" w:styleId="Tabellen-Text-11">
    <w:name w:val="Tabellen-Text-11"/>
    <w:basedOn w:val="Standard"/>
    <w:rsid w:val="00070931"/>
    <w:pPr>
      <w:spacing w:before="20" w:after="20" w:line="240" w:lineRule="auto"/>
    </w:pPr>
    <w:rPr>
      <w:rFonts w:ascii="Arial" w:eastAsia="Times New Roman" w:hAnsi="Arial" w:cs="Times New Roman"/>
      <w:sz w:val="22"/>
      <w:lang w:val="de-DE" w:eastAsia="de-DE"/>
    </w:rPr>
  </w:style>
  <w:style w:type="character" w:customStyle="1" w:styleId="h3">
    <w:name w:val="h3"/>
    <w:basedOn w:val="Absatz-Standardschriftart"/>
    <w:rsid w:val="00070931"/>
  </w:style>
  <w:style w:type="character" w:customStyle="1" w:styleId="normal4">
    <w:name w:val="normal4"/>
    <w:basedOn w:val="Absatz-Standardschriftart"/>
    <w:rsid w:val="00070931"/>
    <w:rPr>
      <w:rFonts w:ascii="Verdana" w:hAnsi="Verdana" w:hint="default"/>
      <w:color w:val="000000"/>
      <w:sz w:val="18"/>
      <w:szCs w:val="18"/>
    </w:rPr>
  </w:style>
  <w:style w:type="paragraph" w:styleId="berarbeitung">
    <w:name w:val="Revision"/>
    <w:hidden/>
    <w:uiPriority w:val="99"/>
    <w:semiHidden/>
    <w:rsid w:val="00070931"/>
    <w:pPr>
      <w:spacing w:after="0" w:line="240" w:lineRule="auto"/>
    </w:pPr>
    <w:rPr>
      <w:rFonts w:ascii="Times New Roman" w:eastAsia="Times New Roman" w:hAnsi="Times New Roman" w:cs="Times New Roman"/>
      <w:spacing w:val="4"/>
      <w:sz w:val="21"/>
      <w:lang w:eastAsia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footnotes" Target="footnotes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Relationship Id="rId33" Type="http://schemas.openxmlformats.org/officeDocument/2006/relationships/image" Target="media/image21.png"/><Relationship Id="rId34" Type="http://schemas.openxmlformats.org/officeDocument/2006/relationships/header" Target="header4.xml"/><Relationship Id="rId35" Type="http://schemas.openxmlformats.org/officeDocument/2006/relationships/footer" Target="footer2.xml"/><Relationship Id="rId36" Type="http://schemas.openxmlformats.org/officeDocument/2006/relationships/footer" Target="footer3.xml"/><Relationship Id="rId10" Type="http://schemas.openxmlformats.org/officeDocument/2006/relationships/endnotes" Target="endnotes.xml"/><Relationship Id="rId11" Type="http://schemas.openxmlformats.org/officeDocument/2006/relationships/image" Target="media/image1.jpe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header" Target="header2.xml"/><Relationship Id="rId15" Type="http://schemas.openxmlformats.org/officeDocument/2006/relationships/header" Target="header3.xml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:\91%20Vorlagen\9101%20Office\PH%20Luzern%20uebergreifend\Dokumentation%20uebergreifend.dotm" TargetMode="External"/></Relationships>
</file>

<file path=word/theme/theme1.xml><?xml version="1.0" encoding="utf-8"?>
<a:theme xmlns:a="http://schemas.openxmlformats.org/drawingml/2006/main" name="PHLU CO">
  <a:themeElements>
    <a:clrScheme name="PHLu Corporat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9B7534"/>
      </a:accent1>
      <a:accent2>
        <a:srgbClr val="A25572"/>
      </a:accent2>
      <a:accent3>
        <a:srgbClr val="B15855"/>
      </a:accent3>
      <a:accent4>
        <a:srgbClr val="A48752"/>
      </a:accent4>
      <a:accent5>
        <a:srgbClr val="7E7B52"/>
      </a:accent5>
      <a:accent6>
        <a:srgbClr val="769D94"/>
      </a:accent6>
      <a:hlink>
        <a:srgbClr val="0000FF"/>
      </a:hlink>
      <a:folHlink>
        <a:srgbClr val="800080"/>
      </a:folHlink>
    </a:clrScheme>
    <a:fontScheme name="PHLU">
      <a:majorFont>
        <a:latin typeface="Arial"/>
        <a:ea typeface=""/>
        <a:cs typeface=""/>
      </a:majorFont>
      <a:minorFont>
        <a:latin typeface="Arial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Bereich xmlns="e4dba9f5-0f0b-4e69-8b30-227cf7edd14e">Verwaltung</Bereich>
    <TelNr xmlns="e4dba9f5-0f0b-4e69-8b30-227cf7edd14e">70 25</TelNr>
    <Postfach xmlns="b8a7af2a-4c4f-4beb-9a3c-c6b045f10ca6">Postfach 7660</Postfach>
    <WorkZip xmlns="b8a7af2a-4c4f-4beb-9a3c-c6b045f10ca6">6000</WorkZip>
    <Organisationseinheit xmlns="e4dba9f5-0f0b-4e69-8b30-227cf7edd14e">ICT</Organisationseinheit>
    <Location xmlns="b8a7af2a-4c4f-4beb-9a3c-c6b045f10ca6">Luzern 7</Location>
    <Strasse xmlns="b8a7af2a-4c4f-4beb-9a3c-c6b045f10ca6">Löwengraben 14</Strasse>
    <EMail xmlns="http://schemas.microsoft.com/sharepoint/v3">adrian.felder</EMail>
    <Slogan xmlns="e4dba9f5-0f0b-4e69-8b30-227cf7edd14e">weiterwissen</Slogan>
    <Internetadresse xmlns="e4dba9f5-0f0b-4e69-8b30-227cf7edd14e">www.phlu.ch</Internetadresse>
    <Verfasser xmlns="e4dba9f5-0f0b-4e69-8b30-227cf7edd14e">Adrian Felder</Verfasser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ation" ma:contentTypeID="0x010100716C48A32950DA469B85E84E15FEF1B5010098C281A9F9617646A44F7EA418679162" ma:contentTypeVersion="20" ma:contentTypeDescription="Inhaltstyp für die Erstellung von Dokumentationen." ma:contentTypeScope="" ma:versionID="54ea11ab44aae172a40beaf9eee960c7">
  <xsd:schema xmlns:xsd="http://www.w3.org/2001/XMLSchema" xmlns:xs="http://www.w3.org/2001/XMLSchema" xmlns:p="http://schemas.microsoft.com/office/2006/metadata/properties" xmlns:ns1="http://schemas.microsoft.com/sharepoint/v3" xmlns:ns2="e4dba9f5-0f0b-4e69-8b30-227cf7edd14e" xmlns:ns3="b8a7af2a-4c4f-4beb-9a3c-c6b045f10ca6" targetNamespace="http://schemas.microsoft.com/office/2006/metadata/properties" ma:root="true" ma:fieldsID="c62c4b9d6268e7c41ea9a8b2b109dc48" ns1:_="" ns2:_="" ns3:_="">
    <xsd:import namespace="http://schemas.microsoft.com/sharepoint/v3"/>
    <xsd:import namespace="e4dba9f5-0f0b-4e69-8b30-227cf7edd14e"/>
    <xsd:import namespace="b8a7af2a-4c4f-4beb-9a3c-c6b045f10ca6"/>
    <xsd:element name="properties">
      <xsd:complexType>
        <xsd:sequence>
          <xsd:element name="documentManagement">
            <xsd:complexType>
              <xsd:all>
                <xsd:element ref="ns2:Bereich" minOccurs="0"/>
                <xsd:element ref="ns2:Organisationseinheit" minOccurs="0"/>
                <xsd:element ref="ns3:Strasse" minOccurs="0"/>
                <xsd:element ref="ns3:Postfach" minOccurs="0"/>
                <xsd:element ref="ns3:WorkZip" minOccurs="0"/>
                <xsd:element ref="ns3:Location" minOccurs="0"/>
                <xsd:element ref="ns2:TelNr" minOccurs="0"/>
                <xsd:element ref="ns2:Internetadresse" minOccurs="0"/>
                <xsd:element ref="ns1:EMail" minOccurs="0"/>
                <xsd:element ref="ns2:Slogan" minOccurs="0"/>
                <xsd:element ref="ns2:Verfasse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EMail" ma:index="10" nillable="true" ma:displayName="eMail" ma:default="vorname.nachname" ma:description="E-Mail-Adresse des Absenders/Sachbearbeiters." ma:internalName="EMail0" ma:readOnly="false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4dba9f5-0f0b-4e69-8b30-227cf7edd14e" elementFormDefault="qualified">
    <xsd:import namespace="http://schemas.microsoft.com/office/2006/documentManagement/types"/>
    <xsd:import namespace="http://schemas.microsoft.com/office/infopath/2007/PartnerControls"/>
    <xsd:element name="Bereich" ma:index="2" nillable="true" ma:displayName="Bereich" ma:description="Wählen Sie den Bereich aus." ma:format="RadioButtons" ma:internalName="Bereich">
      <xsd:simpleType>
        <xsd:union memberTypes="dms:Text">
          <xsd:simpleType>
            <xsd:restriction base="dms:Choice">
              <xsd:enumeration value="Ausbildung"/>
              <xsd:enumeration value="Weiterbildung"/>
              <xsd:enumeration value="Forschung und Entwicklung"/>
              <xsd:enumeration value="Dienstleistungen"/>
              <xsd:enumeration value="Rektorat"/>
              <xsd:enumeration value="Verwaltung"/>
            </xsd:restriction>
          </xsd:simpleType>
        </xsd:union>
      </xsd:simpleType>
    </xsd:element>
    <xsd:element name="Organisationseinheit" ma:index="3" nillable="true" ma:displayName="Organisationseinheit/Funktion" ma:description="Eingabe der Organisationseinheit innerhalb des Bereiches." ma:internalName="Organisationseinheit">
      <xsd:simpleType>
        <xsd:restriction base="dms:Text">
          <xsd:maxLength value="255"/>
        </xsd:restriction>
      </xsd:simpleType>
    </xsd:element>
    <xsd:element name="TelNr" ma:index="8" nillable="true" ma:displayName="TelNr" ma:default="[XX XX]" ma:description="Telefonnummer des Absenders." ma:internalName="TelNr">
      <xsd:simpleType>
        <xsd:restriction base="dms:Text">
          <xsd:maxLength value="20"/>
        </xsd:restriction>
      </xsd:simpleType>
    </xsd:element>
    <xsd:element name="Internetadresse" ma:index="9" nillable="true" ma:displayName="Internetadresse" ma:default="www.phlu.ch" ma:description="Internetadresse des Absenders." ma:format="Dropdown" ma:internalName="Internetadresse">
      <xsd:simpleType>
        <xsd:union memberTypes="dms:Text">
          <xsd:simpleType>
            <xsd:restriction base="dms:Choice">
              <xsd:enumeration value="www.phlu.ch"/>
              <xsd:enumeration value="www.ausb.phlu.ch"/>
              <xsd:enumeration value="www.wb.phlu.ch"/>
              <xsd:enumeration value="www.fe.phlu.ch"/>
              <xsd:enumeration value="www.dl.phlu.ch"/>
            </xsd:restriction>
          </xsd:simpleType>
        </xsd:union>
      </xsd:simpleType>
    </xsd:element>
    <xsd:element name="Slogan" ma:index="17" nillable="true" ma:displayName="Claim" ma:default="weiterwissen" ma:description="Slogan des Bereiches." ma:format="Dropdown" ma:internalName="Slogan">
      <xsd:simpleType>
        <xsd:union memberTypes="dms:Text">
          <xsd:simpleType>
            <xsd:restriction base="dms:Choice">
              <xsd:enumeration value="weiterwissen"/>
              <xsd:enumeration value="weitergeben"/>
              <xsd:enumeration value="weiterkommen"/>
              <xsd:enumeration value="weiterdenken"/>
              <xsd:enumeration value="weiterberaten"/>
            </xsd:restriction>
          </xsd:simpleType>
        </xsd:union>
      </xsd:simpleType>
    </xsd:element>
    <xsd:element name="Verfasser" ma:index="18" nillable="true" ma:displayName="Verfasser" ma:default="[Vorname] [Name]" ma:internalName="Verfasser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8a7af2a-4c4f-4beb-9a3c-c6b045f10ca6" elementFormDefault="qualified">
    <xsd:import namespace="http://schemas.microsoft.com/office/2006/documentManagement/types"/>
    <xsd:import namespace="http://schemas.microsoft.com/office/infopath/2007/PartnerControls"/>
    <xsd:element name="Strasse" ma:index="4" nillable="true" ma:displayName="Strasse" ma:description="Strasse des Absenders." ma:internalName="Strasse">
      <xsd:simpleType>
        <xsd:restriction base="dms:Text">
          <xsd:maxLength value="50"/>
        </xsd:restriction>
      </xsd:simpleType>
    </xsd:element>
    <xsd:element name="Postfach" ma:index="5" nillable="true" ma:displayName="Postfach" ma:internalName="Postfach">
      <xsd:simpleType>
        <xsd:restriction base="dms:Text">
          <xsd:maxLength value="50"/>
        </xsd:restriction>
      </xsd:simpleType>
    </xsd:element>
    <xsd:element name="WorkZip" ma:index="6" nillable="true" ma:displayName="PLZ" ma:default="600x" ma:internalName="WorkZip">
      <xsd:simpleType>
        <xsd:restriction base="dms:Text">
          <xsd:maxLength value="255"/>
        </xsd:restriction>
      </xsd:simpleType>
    </xsd:element>
    <xsd:element name="Location" ma:index="7" nillable="true" ma:displayName="Ort" ma:description="" ma:internalName="Location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2" ma:displayName="Inhaltstyp"/>
        <xsd:element ref="dc:title" minOccurs="0" maxOccurs="1" ma:index="1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80112F-3430-42BE-9F21-2B1D25933A8E}">
  <ds:schemaRefs>
    <ds:schemaRef ds:uri="http://schemas.microsoft.com/office/2006/metadata/properties"/>
    <ds:schemaRef ds:uri="http://schemas.microsoft.com/office/infopath/2007/PartnerControls"/>
    <ds:schemaRef ds:uri="e4dba9f5-0f0b-4e69-8b30-227cf7edd14e"/>
    <ds:schemaRef ds:uri="b8a7af2a-4c4f-4beb-9a3c-c6b045f10ca6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DBE360F1-D9A0-43FF-8C9A-CFE04BADF75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e4dba9f5-0f0b-4e69-8b30-227cf7edd14e"/>
    <ds:schemaRef ds:uri="b8a7af2a-4c4f-4beb-9a3c-c6b045f10ca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C248CF9-1617-4580-A422-B093C49BBBA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7C8DE40-30B1-4342-8866-4ACBDAAB8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U:\91 Vorlagen\9101 Office\PH Luzern uebergreifend\Dokumentation uebergreifend.dotm</Template>
  <TotalTime>0</TotalTime>
  <Pages>1</Pages>
  <Words>500</Words>
  <Characters>3157</Characters>
  <Application>Microsoft Macintosh Word</Application>
  <DocSecurity>0</DocSecurity>
  <Lines>26</Lines>
  <Paragraphs>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Neos Backend</vt:lpstr>
    </vt:vector>
  </TitlesOfParts>
  <Company>PH Luzern</Company>
  <LinksUpToDate>false</LinksUpToDate>
  <CharactersWithSpaces>3650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Neos Backend</dc:title>
  <dc:subject>Leitfaden für Editoren</dc:subject>
  <dc:creator>Furrer Esther PH Luzern</dc:creator>
  <cp:keywords/>
  <cp:lastModifiedBy>Microsoft Office-Anwender</cp:lastModifiedBy>
  <cp:revision>10</cp:revision>
  <cp:lastPrinted>2017-09-27T09:03:00Z</cp:lastPrinted>
  <dcterms:created xsi:type="dcterms:W3CDTF">2017-10-03T13:38:00Z</dcterms:created>
  <dcterms:modified xsi:type="dcterms:W3CDTF">2017-10-06T12:42:00Z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0x010100716C48A32950DA469B85E84E15FEF1B5010098C281A9F9617646A44F7EA418679162</vt:lpwstr>
  </property>
  <property fmtid="{D5CDD505-2E9C-101B-9397-08002B2CF9AE}" pid="3" name="eMail">
    <vt:lpwstr>vorname.name</vt:lpwstr>
  </property>
</Properties>
</file>